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790AD" w14:textId="77777777" w:rsidR="0083398A" w:rsidRDefault="00D109EB" w:rsidP="00026D51">
      <w:pPr>
        <w:pStyle w:val="Aa"/>
      </w:pPr>
      <w:fldSimple w:instr=" DOCPROPERTY &quot;Project&quot; \* MERGEFORMAT ">
        <w:r w:rsidR="006145A7">
          <w:rPr>
            <w:rFonts w:hint="eastAsia"/>
          </w:rPr>
          <w:t>趣讯一起充</w:t>
        </w:r>
      </w:fldSimple>
    </w:p>
    <w:p w14:paraId="6A96297E" w14:textId="6738B92A" w:rsidR="0083398A" w:rsidRPr="00D17DBB" w:rsidRDefault="00D109EB" w:rsidP="00026D51">
      <w:pPr>
        <w:pStyle w:val="B"/>
      </w:pPr>
      <w:fldSimple w:instr="title  \* mergeformat ">
        <w:r w:rsidR="00DA4037">
          <w:t>趣讯平台多帐户概要设计</w:t>
        </w:r>
      </w:fldSimple>
    </w:p>
    <w:p w14:paraId="1DC2AF4D" w14:textId="57E690EE" w:rsidR="0083398A" w:rsidRDefault="00B54B0B">
      <w:pPr>
        <w:pStyle w:val="Title4"/>
      </w:pPr>
      <w:r>
        <w:fldChar w:fldCharType="begin"/>
      </w:r>
      <w:r>
        <w:instrText xml:space="preserve"> DOCPROPERTY "Version" \* MERGEFORMAT </w:instrText>
      </w:r>
      <w:r>
        <w:fldChar w:fldCharType="separate"/>
      </w:r>
      <w:r w:rsidR="00721C14">
        <w:t>R1.1</w:t>
      </w:r>
      <w:r>
        <w:fldChar w:fldCharType="end"/>
      </w:r>
    </w:p>
    <w:p w14:paraId="50CBDF5C" w14:textId="3970F55A" w:rsidR="0083398A" w:rsidRDefault="006C3AA3">
      <w:pPr>
        <w:pStyle w:val="HeadingTOC"/>
      </w:pPr>
      <w:r>
        <w:rPr>
          <w:rFonts w:hint="eastAsia"/>
        </w:rPr>
        <w:lastRenderedPageBreak/>
        <w:t>目录</w:t>
      </w:r>
    </w:p>
    <w:p w14:paraId="31DBFC9E" w14:textId="672F5304" w:rsidR="000154E1" w:rsidRDefault="00D91BEF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rFonts w:ascii="Arial" w:hAnsi="Arial"/>
          <w:b w:val="0"/>
          <w:sz w:val="28"/>
        </w:rPr>
        <w:fldChar w:fldCharType="begin"/>
      </w:r>
      <w:r>
        <w:rPr>
          <w:rFonts w:ascii="Arial" w:hAnsi="Arial"/>
          <w:b w:val="0"/>
          <w:sz w:val="28"/>
        </w:rPr>
        <w:instrText xml:space="preserve"> TOC \o "1-2" \t "Doc control first,1,Doc control other,1,Preface 1,1,Preface 2,2" </w:instrText>
      </w:r>
      <w:r>
        <w:rPr>
          <w:rFonts w:ascii="Arial" w:hAnsi="Arial"/>
          <w:b w:val="0"/>
          <w:sz w:val="28"/>
        </w:rPr>
        <w:fldChar w:fldCharType="separate"/>
      </w:r>
      <w:r w:rsidR="000154E1">
        <w:rPr>
          <w:noProof/>
        </w:rPr>
        <w:t>1</w:t>
      </w:r>
      <w:r w:rsidR="000154E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="000154E1">
        <w:rPr>
          <w:rFonts w:hint="eastAsia"/>
          <w:noProof/>
        </w:rPr>
        <w:t>简介</w:t>
      </w:r>
      <w:r w:rsidR="000154E1">
        <w:rPr>
          <w:noProof/>
        </w:rPr>
        <w:tab/>
      </w:r>
      <w:r w:rsidR="000154E1">
        <w:rPr>
          <w:noProof/>
        </w:rPr>
        <w:fldChar w:fldCharType="begin"/>
      </w:r>
      <w:r w:rsidR="000154E1">
        <w:rPr>
          <w:noProof/>
        </w:rPr>
        <w:instrText xml:space="preserve"> PAGEREF _Toc443396370 \h </w:instrText>
      </w:r>
      <w:r w:rsidR="000154E1">
        <w:rPr>
          <w:noProof/>
        </w:rPr>
      </w:r>
      <w:r w:rsidR="000154E1">
        <w:rPr>
          <w:noProof/>
        </w:rPr>
        <w:fldChar w:fldCharType="separate"/>
      </w:r>
      <w:r w:rsidR="000154E1">
        <w:rPr>
          <w:noProof/>
        </w:rPr>
        <w:t>1</w:t>
      </w:r>
      <w:r w:rsidR="000154E1">
        <w:rPr>
          <w:noProof/>
        </w:rPr>
        <w:fldChar w:fldCharType="end"/>
      </w:r>
    </w:p>
    <w:p w14:paraId="5F77181B" w14:textId="6E4811D2" w:rsidR="000154E1" w:rsidRDefault="000154E1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E4B46C" w14:textId="13B42ADC" w:rsidR="000154E1" w:rsidRDefault="000154E1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文档范围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EA93A9" w14:textId="6503DBDF" w:rsidR="000154E1" w:rsidRDefault="000154E1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参考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82FA11F" w14:textId="428EF7F2" w:rsidR="000154E1" w:rsidRDefault="000154E1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系统概述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44FD39" w14:textId="423CCAE4" w:rsidR="000154E1" w:rsidRDefault="000154E1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概念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B3612C" w14:textId="5E01E6F0" w:rsidR="000154E1" w:rsidRDefault="000154E1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A3E3A6" w14:textId="4420E94F" w:rsidR="000154E1" w:rsidRDefault="000154E1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界面原型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612B26" w14:textId="5F0F63DD" w:rsidR="000154E1" w:rsidRDefault="000154E1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C7A05">
        <w:rPr>
          <w:noProof/>
          <w:lang w:val="en-US"/>
        </w:rPr>
        <w:t>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EC7A05">
        <w:rPr>
          <w:rFonts w:hint="eastAsia"/>
          <w:noProof/>
          <w:lang w:val="en-US"/>
        </w:rPr>
        <w:t>日志管理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C13476" w14:textId="5031922A" w:rsidR="000154E1" w:rsidRDefault="000154E1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主机情况管理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065CD2" w14:textId="07788940" w:rsidR="000154E1" w:rsidRDefault="000154E1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系统代码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23C8D8" w14:textId="570F4A89" w:rsidR="000154E1" w:rsidRDefault="000154E1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C7A05">
        <w:rPr>
          <w:noProof/>
          <w:lang w:val="en-US"/>
        </w:rPr>
        <w:t>5.1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运维</w:t>
      </w:r>
      <w:r w:rsidRPr="00EC7A05">
        <w:rPr>
          <w:noProof/>
          <w:lang w:val="en-US"/>
        </w:rPr>
        <w:t>(</w:t>
      </w:r>
      <w:r w:rsidRPr="00EC7A05">
        <w:rPr>
          <w:rFonts w:hint="eastAsia"/>
          <w:noProof/>
          <w:lang w:val="en-US"/>
        </w:rPr>
        <w:t>内部代码待定</w:t>
      </w:r>
      <w:r w:rsidRPr="00EC7A05">
        <w:rPr>
          <w:noProof/>
          <w:lang w:val="en-US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DCD72C" w14:textId="61CAD672" w:rsidR="000154E1" w:rsidRDefault="000154E1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系统接口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375826" w14:textId="40595686" w:rsidR="000154E1" w:rsidRDefault="000154E1">
      <w:pPr>
        <w:pStyle w:val="20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Purus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3D873D" w14:textId="1326A44F" w:rsidR="000154E1" w:rsidRDefault="000154E1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系统模型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7A27E8" w14:textId="3B69B60D" w:rsidR="000154E1" w:rsidRDefault="000154E1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修改记录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_Toc443396385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70EBD0" w14:textId="21AAD5E2" w:rsidR="0083398A" w:rsidRDefault="00D91BEF">
      <w:pPr>
        <w:jc w:val="center"/>
      </w:pPr>
      <w:r>
        <w:rPr>
          <w:rFonts w:ascii="Arial" w:hAnsi="Arial"/>
          <w:b/>
          <w:sz w:val="28"/>
          <w:lang w:val="en-GB"/>
        </w:rPr>
        <w:fldChar w:fldCharType="end"/>
      </w:r>
    </w:p>
    <w:p w14:paraId="3D134E60" w14:textId="77777777" w:rsidR="0083398A" w:rsidRDefault="0083398A">
      <w:pPr>
        <w:pStyle w:val="10"/>
        <w:sectPr w:rsidR="0083398A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58E7BF60" w14:textId="767F2114" w:rsidR="0083398A" w:rsidRDefault="006149FF" w:rsidP="003C09FA">
      <w:pPr>
        <w:pStyle w:val="1"/>
      </w:pPr>
      <w:bookmarkStart w:id="0" w:name="_Ref324734354"/>
      <w:bookmarkStart w:id="1" w:name="_Ref324734415"/>
      <w:bookmarkStart w:id="2" w:name="_Toc382804024"/>
      <w:bookmarkStart w:id="3" w:name="_Toc443396370"/>
      <w:r>
        <w:rPr>
          <w:rFonts w:hint="eastAsia"/>
        </w:rPr>
        <w:t>简介</w:t>
      </w:r>
      <w:bookmarkEnd w:id="3"/>
    </w:p>
    <w:p w14:paraId="06250550" w14:textId="77777777" w:rsidR="006C1DD5" w:rsidRPr="006C1DD5" w:rsidRDefault="006C1DD5" w:rsidP="006C1DD5"/>
    <w:p w14:paraId="73E457E1" w14:textId="6BF0BE47" w:rsidR="0083398A" w:rsidRDefault="00F84E87" w:rsidP="003C75D6">
      <w:pPr>
        <w:pStyle w:val="2"/>
      </w:pPr>
      <w:bookmarkStart w:id="4" w:name="_Toc443396371"/>
      <w:r>
        <w:rPr>
          <w:rFonts w:hint="eastAsia"/>
        </w:rPr>
        <w:t>目的</w:t>
      </w:r>
      <w:bookmarkEnd w:id="4"/>
    </w:p>
    <w:p w14:paraId="0DC0AB5A" w14:textId="5ABD7FB3" w:rsidR="00014990" w:rsidRDefault="00014990" w:rsidP="00014990">
      <w:pPr>
        <w:pStyle w:val="a0"/>
      </w:pPr>
      <w:r>
        <w:rPr>
          <w:rFonts w:hint="eastAsia"/>
        </w:rPr>
        <w:t>本文</w:t>
      </w:r>
      <w:r w:rsidR="00560AA7">
        <w:rPr>
          <w:rFonts w:hint="eastAsia"/>
        </w:rPr>
        <w:t>描述了</w:t>
      </w:r>
      <w:r w:rsidR="008225E6">
        <w:rPr>
          <w:rFonts w:hint="eastAsia"/>
        </w:rPr>
        <w:t>运维</w:t>
      </w:r>
      <w:r w:rsidR="003C7CF5">
        <w:t>管理</w:t>
      </w:r>
      <w:r w:rsidR="008225E6">
        <w:rPr>
          <w:rFonts w:hint="eastAsia"/>
        </w:rPr>
        <w:t>平台</w:t>
      </w:r>
      <w:r w:rsidR="003C7CF5">
        <w:t>的概要设计</w:t>
      </w:r>
      <w:r w:rsidR="00777F11">
        <w:rPr>
          <w:rFonts w:hint="eastAsia"/>
        </w:rPr>
        <w:t>。</w:t>
      </w:r>
    </w:p>
    <w:p w14:paraId="739C928F" w14:textId="7207E6C9" w:rsidR="0083398A" w:rsidRDefault="0083398A" w:rsidP="006C1DD5"/>
    <w:p w14:paraId="58AF70A8" w14:textId="5BDB9C54" w:rsidR="0083398A" w:rsidRDefault="00F84E87" w:rsidP="003C75D6">
      <w:pPr>
        <w:pStyle w:val="2"/>
      </w:pPr>
      <w:bookmarkStart w:id="5" w:name="_Toc443396372"/>
      <w:r>
        <w:rPr>
          <w:rFonts w:hint="eastAsia"/>
        </w:rPr>
        <w:t>文档范围</w:t>
      </w:r>
      <w:bookmarkEnd w:id="5"/>
    </w:p>
    <w:p w14:paraId="5D81CED9" w14:textId="21DD1942" w:rsidR="0083398A" w:rsidRDefault="008111E4" w:rsidP="00B23EAC">
      <w:pPr>
        <w:pStyle w:val="a0"/>
      </w:pPr>
      <w:r>
        <w:rPr>
          <w:rFonts w:hint="eastAsia"/>
        </w:rPr>
        <w:t>本文档阅读</w:t>
      </w:r>
      <w:r w:rsidR="00CB3746">
        <w:rPr>
          <w:rFonts w:hint="eastAsia"/>
        </w:rPr>
        <w:t>范围</w:t>
      </w:r>
    </w:p>
    <w:p w14:paraId="57E9314C" w14:textId="1FE1C3D8" w:rsidR="0083398A" w:rsidRDefault="008225E6" w:rsidP="00CB306A">
      <w:pPr>
        <w:pStyle w:val="zengwennumber"/>
        <w:rPr>
          <w:i/>
        </w:rPr>
      </w:pPr>
      <w:r>
        <w:rPr>
          <w:rFonts w:hint="eastAsia"/>
        </w:rPr>
        <w:t>运维管理平台</w:t>
      </w:r>
      <w:r w:rsidR="00CB3746">
        <w:rPr>
          <w:rFonts w:hint="eastAsia"/>
        </w:rPr>
        <w:t>开发人员</w:t>
      </w:r>
    </w:p>
    <w:p w14:paraId="1B734819" w14:textId="77777777" w:rsidR="00CB3746" w:rsidRPr="008111E4" w:rsidRDefault="00CB3746" w:rsidP="00CB3746">
      <w:pPr>
        <w:pStyle w:val="Preface5"/>
        <w:ind w:left="1170"/>
        <w:rPr>
          <w:i w:val="0"/>
        </w:rPr>
      </w:pPr>
    </w:p>
    <w:p w14:paraId="6E7D0FF6" w14:textId="49528F23" w:rsidR="0083398A" w:rsidRDefault="0029162D" w:rsidP="003C75D6">
      <w:pPr>
        <w:pStyle w:val="2"/>
      </w:pPr>
      <w:bookmarkStart w:id="6" w:name="_Toc443396373"/>
      <w:r>
        <w:rPr>
          <w:rFonts w:hint="eastAsia"/>
        </w:rPr>
        <w:t>参考</w:t>
      </w:r>
      <w:bookmarkEnd w:id="6"/>
    </w:p>
    <w:p w14:paraId="7F4A1059" w14:textId="77777777" w:rsidR="00AE725E" w:rsidRPr="00AE725E" w:rsidRDefault="00AE725E" w:rsidP="00C04B35">
      <w:pPr>
        <w:pStyle w:val="a0"/>
      </w:pPr>
    </w:p>
    <w:p w14:paraId="09310237" w14:textId="240A986F" w:rsidR="0083398A" w:rsidRDefault="009D59C2" w:rsidP="009D59C2">
      <w:pPr>
        <w:pStyle w:val="1"/>
      </w:pPr>
      <w:bookmarkStart w:id="7" w:name="_Toc443396374"/>
      <w:r w:rsidRPr="009D59C2">
        <w:rPr>
          <w:rFonts w:hint="eastAsia"/>
        </w:rPr>
        <w:t>系统</w:t>
      </w:r>
      <w:r w:rsidRPr="009D59C2">
        <w:t>概述</w:t>
      </w:r>
      <w:bookmarkEnd w:id="7"/>
    </w:p>
    <w:p w14:paraId="0A2C18E1" w14:textId="33379E51" w:rsidR="006E463F" w:rsidRDefault="006E463F" w:rsidP="003C75D6">
      <w:pPr>
        <w:pStyle w:val="2"/>
      </w:pPr>
      <w:bookmarkStart w:id="8" w:name="_Toc443396375"/>
      <w:r>
        <w:t>概念</w:t>
      </w:r>
      <w:bookmarkEnd w:id="8"/>
    </w:p>
    <w:p w14:paraId="0FEF11A2" w14:textId="3C71F4AC" w:rsidR="0083398A" w:rsidRDefault="003C75D6" w:rsidP="003C75D6">
      <w:pPr>
        <w:pStyle w:val="1"/>
      </w:pPr>
      <w:bookmarkStart w:id="9" w:name="_Toc443396376"/>
      <w:r>
        <w:t>系统架构</w:t>
      </w:r>
      <w:bookmarkEnd w:id="9"/>
    </w:p>
    <w:p w14:paraId="7AC43868" w14:textId="3BD8BFFF" w:rsidR="00A95613" w:rsidRDefault="00A95613" w:rsidP="00A95613">
      <w:pPr>
        <w:pStyle w:val="a0"/>
      </w:pPr>
      <w:r>
        <w:rPr>
          <w:noProof/>
        </w:rPr>
        <mc:AlternateContent>
          <mc:Choice Requires="wpc">
            <w:drawing>
              <wp:inline distT="0" distB="0" distL="0" distR="0" wp14:anchorId="41C607B7" wp14:editId="71801BE0">
                <wp:extent cx="5486400" cy="3414408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841037" y="1409796"/>
                            <a:ext cx="895350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DB652" w14:textId="49B8E7E5" w:rsidR="00A95613" w:rsidRDefault="00CD2141" w:rsidP="00A956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运维</w:t>
                              </w:r>
                              <w:r>
                                <w:t>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柱形 9"/>
                        <wps:cNvSpPr/>
                        <wps:spPr>
                          <a:xfrm>
                            <a:off x="879949" y="2453089"/>
                            <a:ext cx="838200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EA851" w14:textId="6D06A8E6" w:rsidR="00A95613" w:rsidRDefault="00CD2141" w:rsidP="00A95613">
                              <w:pPr>
                                <w:jc w:val="center"/>
                              </w:pPr>
                              <w:r>
                                <w:t>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7" idx="2"/>
                          <a:endCxn id="9" idx="1"/>
                        </wps:cNvCnPr>
                        <wps:spPr>
                          <a:xfrm>
                            <a:off x="1288712" y="2143221"/>
                            <a:ext cx="10337" cy="309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3370229" y="1402699"/>
                            <a:ext cx="895350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DB3D7" w14:textId="51087DF4" w:rsidR="00CD2141" w:rsidRDefault="00CD2141" w:rsidP="00A956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7" idx="3"/>
                          <a:endCxn id="12" idx="1"/>
                        </wps:cNvCnPr>
                        <wps:spPr>
                          <a:xfrm flipV="1">
                            <a:off x="1736387" y="1769412"/>
                            <a:ext cx="1633842" cy="7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073209" y="1769412"/>
                            <a:ext cx="1099820" cy="359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DFA06" w14:textId="1714EEE0" w:rsidR="00CD2141" w:rsidRDefault="00CD2141">
                              <w:r>
                                <w:t>SSH(paramiko)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488622" y="1561020"/>
                            <a:ext cx="895350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10772" w14:textId="77777777" w:rsidR="00CD2141" w:rsidRDefault="00CD2141" w:rsidP="00CD2141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="黑体" w:hAnsi="黑体" w:hint="eastAsia"/>
                                  <w:sz w:val="22"/>
                                  <w:szCs w:val="22"/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663720" y="1719664"/>
                            <a:ext cx="895350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D96D0" w14:textId="77777777" w:rsidR="00CD2141" w:rsidRDefault="00CD2141" w:rsidP="00CD2141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="黑体" w:hAnsi="黑体" w:hint="eastAsia"/>
                                  <w:sz w:val="22"/>
                                  <w:szCs w:val="22"/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743761" y="218905"/>
                            <a:ext cx="1075312" cy="510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A75CE8" w14:textId="53669695" w:rsidR="00CD2141" w:rsidRDefault="00CD2141" w:rsidP="00CD2141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="黑体" w:hAnsi="黑体" w:hint="eastAsia"/>
                                  <w:sz w:val="22"/>
                                  <w:szCs w:val="22"/>
                                </w:rPr>
                                <w:t>g</w:t>
                              </w:r>
                              <w:r>
                                <w:rPr>
                                  <w:rFonts w:ascii="Segoe UI" w:eastAsia="黑体" w:hAnsi="黑体"/>
                                  <w:sz w:val="22"/>
                                  <w:szCs w:val="22"/>
                                </w:rPr>
                                <w:t>it.quxun.io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7" idx="0"/>
                          <a:endCxn id="17" idx="2"/>
                        </wps:cNvCnPr>
                        <wps:spPr>
                          <a:xfrm flipH="1" flipV="1">
                            <a:off x="1281417" y="729569"/>
                            <a:ext cx="7295" cy="680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4"/>
                        <wps:cNvSpPr txBox="1"/>
                        <wps:spPr>
                          <a:xfrm>
                            <a:off x="1357047" y="952819"/>
                            <a:ext cx="590550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630FE" w14:textId="5EB816B8" w:rsidR="00CD2141" w:rsidRDefault="00CD2141" w:rsidP="00CD2141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黑体" w:hAnsi="Segoe UI"/>
                                  <w:sz w:val="22"/>
                                  <w:szCs w:val="22"/>
                                </w:rPr>
                                <w:t>OAuth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C607B7" id="画布 6" o:spid="_x0000_s1026" editas="canvas" style="width:6in;height:268.85pt;mso-position-horizontal-relative:char;mso-position-vertical-relative:line" coordsize="54864,3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143;visibility:visible;mso-wrap-style:square">
                  <v:fill o:detectmouseclick="t"/>
                  <v:path o:connecttype="none"/>
                </v:shape>
                <v:rect id="矩形 7" o:spid="_x0000_s1028" style="position:absolute;left:8410;top:14097;width:8953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14:paraId="6A6DB652" w14:textId="49B8E7E5" w:rsidR="00A95613" w:rsidRDefault="00CD2141" w:rsidP="00A956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运维</w:t>
                        </w:r>
                        <w:r>
                          <w:t>平台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9" o:spid="_x0000_s1029" type="#_x0000_t22" style="position:absolute;left:8799;top:24530;width:838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14:paraId="6D3EA851" w14:textId="6D06A8E6" w:rsidR="00A95613" w:rsidRDefault="00CD2141" w:rsidP="00A95613">
                        <w:pPr>
                          <w:jc w:val="center"/>
                        </w:pPr>
                        <w:r>
                          <w:t>mongodb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0" type="#_x0000_t32" style="position:absolute;left:12887;top:21432;width:103;height:3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rect id="矩形 12" o:spid="_x0000_s1031" style="position:absolute;left:33702;top:14026;width:8953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14:paraId="2DCDB3D7" w14:textId="51087DF4" w:rsidR="00CD2141" w:rsidRDefault="00CD2141" w:rsidP="00A956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主机</w:t>
                        </w:r>
                      </w:p>
                    </w:txbxContent>
                  </v:textbox>
                </v:rect>
                <v:shape id="直接箭头连接符 13" o:spid="_x0000_s1032" type="#_x0000_t32" style="position:absolute;left:17363;top:17694;width:16339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33" type="#_x0000_t202" style="position:absolute;left:20732;top:17694;width:10998;height:35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14:paraId="5DEDFA06" w14:textId="1714EEE0" w:rsidR="00CD2141" w:rsidRDefault="00CD2141">
                        <w:r>
                          <w:t>SSH(paramiko)</w:t>
                        </w:r>
                      </w:p>
                    </w:txbxContent>
                  </v:textbox>
                </v:shape>
                <v:rect id="矩形 15" o:spid="_x0000_s1034" style="position:absolute;left:34886;top:15610;width:8953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14:paraId="71F10772" w14:textId="77777777" w:rsidR="00CD2141" w:rsidRDefault="00CD2141" w:rsidP="00CD2141">
                        <w:pPr>
                          <w:pStyle w:val="a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="黑体" w:hAnsi="黑体" w:hint="eastAsia"/>
                            <w:sz w:val="22"/>
                            <w:szCs w:val="22"/>
                          </w:rPr>
                          <w:t>主机</w:t>
                        </w:r>
                      </w:p>
                    </w:txbxContent>
                  </v:textbox>
                </v:rect>
                <v:rect id="矩形 16" o:spid="_x0000_s1035" style="position:absolute;left:36637;top:17196;width:8953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14:paraId="347D96D0" w14:textId="77777777" w:rsidR="00CD2141" w:rsidRDefault="00CD2141" w:rsidP="00CD2141">
                        <w:pPr>
                          <w:pStyle w:val="a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="黑体" w:hAnsi="黑体" w:hint="eastAsia"/>
                            <w:sz w:val="22"/>
                            <w:szCs w:val="22"/>
                          </w:rPr>
                          <w:t>主机</w:t>
                        </w:r>
                      </w:p>
                    </w:txbxContent>
                  </v:textbox>
                </v:rect>
                <v:rect id="矩形 17" o:spid="_x0000_s1036" style="position:absolute;left:7437;top:2189;width:10753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14:paraId="4BA75CE8" w14:textId="53669695" w:rsidR="00CD2141" w:rsidRDefault="00CD2141" w:rsidP="00CD2141">
                        <w:pPr>
                          <w:pStyle w:val="a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="黑体" w:hAnsi="黑体" w:hint="eastAsia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Segoe UI" w:eastAsia="黑体" w:hAnsi="黑体"/>
                            <w:sz w:val="22"/>
                            <w:szCs w:val="22"/>
                          </w:rPr>
                          <w:t>it.quxun.io</w:t>
                        </w:r>
                      </w:p>
                    </w:txbxContent>
                  </v:textbox>
                </v:rect>
                <v:shape id="直接箭头连接符 18" o:spid="_x0000_s1037" type="#_x0000_t32" style="position:absolute;left:12814;top:7295;width:73;height:68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9gs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" strokecolor="#5b9bd5 [3204]" strokeweight=".5pt">
                  <v:stroke endarrow="block" joinstyle="miter"/>
                </v:shape>
                <v:shape id="文本框 14" o:spid="_x0000_s1038" type="#_x0000_t202" style="position:absolute;left:13570;top:9528;width:5905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4E1630FE" w14:textId="5EB816B8" w:rsidR="00CD2141" w:rsidRDefault="00CD2141" w:rsidP="00CD2141">
                        <w:pPr>
                          <w:pStyle w:val="af8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黑体" w:hAnsi="Segoe UI"/>
                            <w:sz w:val="22"/>
                            <w:szCs w:val="22"/>
                          </w:rPr>
                          <w:t>OAuth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4A6DB6" w14:textId="4BEFCFDC" w:rsidR="00263296" w:rsidRDefault="00CD2141" w:rsidP="00CD2141">
      <w:pPr>
        <w:pStyle w:val="zengwennumber"/>
        <w:numPr>
          <w:ilvl w:val="0"/>
          <w:numId w:val="19"/>
        </w:numPr>
      </w:pPr>
      <w:r>
        <w:rPr>
          <w:rFonts w:hint="eastAsia"/>
        </w:rPr>
        <w:t>运维平台通过</w:t>
      </w:r>
      <w:r>
        <w:rPr>
          <w:rFonts w:hint="eastAsia"/>
        </w:rPr>
        <w:t>SSH</w:t>
      </w:r>
      <w:r>
        <w:t>(paramiko</w:t>
      </w:r>
      <w:r>
        <w:rPr>
          <w:rFonts w:hint="eastAsia"/>
        </w:rPr>
        <w:t>库</w:t>
      </w:r>
      <w:r>
        <w:t>)</w:t>
      </w:r>
      <w:r>
        <w:rPr>
          <w:rFonts w:hint="eastAsia"/>
        </w:rPr>
        <w:t>链接到目标主机，执行运维命令</w:t>
      </w:r>
    </w:p>
    <w:p w14:paraId="2A87B4C3" w14:textId="3C49B8A9" w:rsidR="00587E25" w:rsidRDefault="00CD2141" w:rsidP="00263296">
      <w:pPr>
        <w:pStyle w:val="zengwennumber"/>
      </w:pPr>
      <w:r>
        <w:rPr>
          <w:rFonts w:hint="eastAsia"/>
        </w:rPr>
        <w:t>通过</w:t>
      </w:r>
      <w:r>
        <w:t>git.quxun.io</w:t>
      </w:r>
      <w:r>
        <w:rPr>
          <w:rFonts w:hint="eastAsia"/>
        </w:rPr>
        <w:t>使用</w:t>
      </w:r>
      <w:r>
        <w:rPr>
          <w:rFonts w:hint="eastAsia"/>
        </w:rPr>
        <w:t>OAuth</w:t>
      </w:r>
      <w:r>
        <w:rPr>
          <w:rFonts w:hint="eastAsia"/>
        </w:rPr>
        <w:t>做用户认证</w:t>
      </w:r>
    </w:p>
    <w:p w14:paraId="0A51A40C" w14:textId="19E0A111" w:rsidR="00263296" w:rsidRPr="00A95613" w:rsidRDefault="00CD2141" w:rsidP="00263296">
      <w:pPr>
        <w:pStyle w:val="zengwennumber"/>
      </w:pPr>
      <w:r>
        <w:rPr>
          <w:rFonts w:hint="eastAsia"/>
        </w:rPr>
        <w:t>通过</w:t>
      </w:r>
      <w:r>
        <w:rPr>
          <w:rFonts w:hint="eastAsia"/>
        </w:rPr>
        <w:t>mongodb</w:t>
      </w:r>
      <w:r w:rsidR="00EA61E7">
        <w:rPr>
          <w:rFonts w:hint="eastAsia"/>
        </w:rPr>
        <w:t>作为持久存储，保存用户信息，权限，操作日志等</w:t>
      </w:r>
    </w:p>
    <w:p w14:paraId="15088394" w14:textId="749D8B49" w:rsidR="00142587" w:rsidRDefault="00142587" w:rsidP="003C75D6">
      <w:pPr>
        <w:pStyle w:val="1"/>
      </w:pPr>
      <w:bookmarkStart w:id="10" w:name="_Toc443396377"/>
      <w:r>
        <w:rPr>
          <w:rFonts w:hint="eastAsia"/>
        </w:rPr>
        <w:t>界面原型</w:t>
      </w:r>
      <w:bookmarkEnd w:id="10"/>
    </w:p>
    <w:p w14:paraId="0E45115F" w14:textId="77777777" w:rsidR="0073680F" w:rsidRPr="00DE03C9" w:rsidRDefault="0073680F" w:rsidP="0073680F">
      <w:pPr>
        <w:pStyle w:val="a0"/>
        <w:rPr>
          <w:lang w:val="en-GB"/>
        </w:rPr>
      </w:pPr>
      <w:r w:rsidRPr="00607DCB">
        <w:rPr>
          <w:rFonts w:hint="eastAsia"/>
          <w:highlight w:val="yellow"/>
          <w:lang w:val="en-GB"/>
        </w:rPr>
        <w:t>待补充</w:t>
      </w:r>
    </w:p>
    <w:p w14:paraId="15A07E16" w14:textId="77777777" w:rsidR="007A57C1" w:rsidRPr="0073680F" w:rsidRDefault="007A57C1" w:rsidP="007A57C1">
      <w:pPr>
        <w:pStyle w:val="2"/>
      </w:pPr>
      <w:bookmarkStart w:id="11" w:name="_Toc443396378"/>
      <w:bookmarkStart w:id="12" w:name="_Toc443396379"/>
      <w:r>
        <w:rPr>
          <w:rFonts w:hint="eastAsia"/>
        </w:rPr>
        <w:t>主机概况管理</w:t>
      </w:r>
      <w:bookmarkEnd w:id="12"/>
    </w:p>
    <w:p w14:paraId="61292712" w14:textId="1073DBA7" w:rsidR="0073680F" w:rsidRDefault="0073680F" w:rsidP="0073680F">
      <w:pPr>
        <w:pStyle w:val="2"/>
        <w:rPr>
          <w:lang w:val="en-US"/>
        </w:rPr>
      </w:pPr>
      <w:r>
        <w:rPr>
          <w:rFonts w:hint="eastAsia"/>
          <w:lang w:val="en-US"/>
        </w:rPr>
        <w:t>日志管理</w:t>
      </w:r>
      <w:bookmarkEnd w:id="11"/>
    </w:p>
    <w:p w14:paraId="6809E6B0" w14:textId="7CA3051F" w:rsidR="003C75D6" w:rsidRDefault="00E30011" w:rsidP="003C75D6">
      <w:pPr>
        <w:pStyle w:val="1"/>
      </w:pPr>
      <w:bookmarkStart w:id="13" w:name="_Toc443396380"/>
      <w:r>
        <w:rPr>
          <w:rFonts w:hint="eastAsia"/>
        </w:rPr>
        <w:t>系统</w:t>
      </w:r>
      <w:r w:rsidR="004B7041">
        <w:t>代码</w:t>
      </w:r>
      <w:bookmarkEnd w:id="13"/>
    </w:p>
    <w:p w14:paraId="5ADE13D3" w14:textId="230E7C6D" w:rsidR="003C75D6" w:rsidRDefault="00E32C20" w:rsidP="003C75D6">
      <w:pPr>
        <w:pStyle w:val="2"/>
        <w:rPr>
          <w:lang w:val="en-US"/>
        </w:rPr>
      </w:pPr>
      <w:bookmarkStart w:id="14" w:name="_Toc443396381"/>
      <w:r>
        <w:rPr>
          <w:rFonts w:hint="eastAsia"/>
        </w:rPr>
        <w:t>运维</w:t>
      </w:r>
      <w:r>
        <w:rPr>
          <w:lang w:val="en-US"/>
        </w:rPr>
        <w:t>(</w:t>
      </w:r>
      <w:r w:rsidR="005D61C7">
        <w:rPr>
          <w:rFonts w:hint="eastAsia"/>
          <w:lang w:val="en-US"/>
        </w:rPr>
        <w:t>内部代码</w:t>
      </w:r>
      <w:r>
        <w:rPr>
          <w:rFonts w:hint="eastAsia"/>
          <w:lang w:val="en-US"/>
        </w:rPr>
        <w:t>待定</w:t>
      </w:r>
      <w:r>
        <w:rPr>
          <w:rFonts w:hint="eastAsia"/>
          <w:lang w:val="en-US"/>
        </w:rPr>
        <w:t>)</w:t>
      </w:r>
      <w:bookmarkEnd w:id="14"/>
    </w:p>
    <w:p w14:paraId="27D91B14" w14:textId="7691C17E" w:rsidR="000320A5" w:rsidRDefault="000320A5" w:rsidP="000154E1">
      <w:pPr>
        <w:pStyle w:val="3"/>
      </w:pPr>
      <w:r>
        <w:rPr>
          <w:rFonts w:hint="eastAsia"/>
        </w:rPr>
        <w:t>core</w:t>
      </w:r>
      <w:r>
        <w:t>/</w:t>
      </w:r>
      <w:r w:rsidR="000154E1">
        <w:t>ssh_pool</w:t>
      </w:r>
      <w:r>
        <w:t>.py</w:t>
      </w:r>
    </w:p>
    <w:p w14:paraId="50B90186" w14:textId="774526C7" w:rsidR="000154E1" w:rsidRDefault="000154E1" w:rsidP="000154E1">
      <w:pPr>
        <w:pStyle w:val="4"/>
      </w:pPr>
      <w:r>
        <w:t>SSHPool</w:t>
      </w:r>
    </w:p>
    <w:p w14:paraId="32ED9E06" w14:textId="55B38B58" w:rsidR="00E43B7E" w:rsidRDefault="00E43B7E" w:rsidP="00E43B7E">
      <w:pPr>
        <w:pStyle w:val="a0"/>
      </w:pPr>
      <w:r>
        <w:rPr>
          <w:rFonts w:hint="eastAsia"/>
        </w:rPr>
        <w:t>主机连接池</w:t>
      </w:r>
    </w:p>
    <w:p w14:paraId="63F58522" w14:textId="77777777" w:rsidR="00E43B7E" w:rsidRPr="00E43B7E" w:rsidRDefault="00E43B7E" w:rsidP="00E43B7E">
      <w:pPr>
        <w:pStyle w:val="a0"/>
      </w:pPr>
    </w:p>
    <w:p w14:paraId="044C3E80" w14:textId="42946AE4" w:rsidR="000154E1" w:rsidRDefault="000154E1" w:rsidP="000154E1">
      <w:pPr>
        <w:pStyle w:val="zengwennumber"/>
        <w:numPr>
          <w:ilvl w:val="0"/>
          <w:numId w:val="22"/>
        </w:numPr>
      </w:pPr>
      <w:r>
        <w:t>get_client(host_id)</w:t>
      </w:r>
    </w:p>
    <w:p w14:paraId="52D594FA" w14:textId="7EDDD798" w:rsidR="000154E1" w:rsidRDefault="000154E1" w:rsidP="00C15B1F">
      <w:pPr>
        <w:pStyle w:val="a0"/>
      </w:pPr>
      <w:r>
        <w:rPr>
          <w:rFonts w:hint="eastAsia"/>
        </w:rPr>
        <w:t>根据</w:t>
      </w:r>
      <w:r>
        <w:rPr>
          <w:rFonts w:hint="eastAsia"/>
        </w:rPr>
        <w:t>host</w:t>
      </w:r>
      <w:r>
        <w:t>_id</w:t>
      </w:r>
      <w:r w:rsidR="00C15B1F">
        <w:rPr>
          <w:rFonts w:hint="eastAsia"/>
        </w:rPr>
        <w:t>，从连接池</w:t>
      </w:r>
      <w:r>
        <w:rPr>
          <w:rFonts w:hint="eastAsia"/>
        </w:rPr>
        <w:t>获取</w:t>
      </w:r>
      <w:r w:rsidR="00C15B1F">
        <w:rPr>
          <w:rFonts w:hint="eastAsia"/>
        </w:rPr>
        <w:t>（或者创建）一个可用的</w:t>
      </w:r>
      <w:r w:rsidR="00C15B1F">
        <w:rPr>
          <w:rFonts w:hint="eastAsia"/>
        </w:rPr>
        <w:t>ssh</w:t>
      </w:r>
      <w:r w:rsidR="00C15B1F">
        <w:rPr>
          <w:rFonts w:hint="eastAsia"/>
        </w:rPr>
        <w:t>连接</w:t>
      </w:r>
    </w:p>
    <w:p w14:paraId="1FA4E4D2" w14:textId="77777777" w:rsidR="00D23D79" w:rsidRDefault="00D23D79" w:rsidP="00C15B1F">
      <w:pPr>
        <w:pStyle w:val="a0"/>
        <w:rPr>
          <w:rFonts w:hint="eastAsia"/>
        </w:rPr>
      </w:pPr>
    </w:p>
    <w:p w14:paraId="16731C80" w14:textId="1406F545" w:rsidR="000154E1" w:rsidRDefault="000154E1" w:rsidP="000154E1">
      <w:pPr>
        <w:pStyle w:val="zengwennumber"/>
        <w:numPr>
          <w:ilvl w:val="0"/>
          <w:numId w:val="22"/>
        </w:numPr>
      </w:pPr>
      <w:r>
        <w:t>release</w:t>
      </w:r>
      <w:r>
        <w:t>_</w:t>
      </w:r>
      <w:r w:rsidR="00C15B1F">
        <w:t>client(client</w:t>
      </w:r>
      <w:r>
        <w:t>)</w:t>
      </w:r>
    </w:p>
    <w:p w14:paraId="4D28909C" w14:textId="773CD8FA" w:rsidR="00C15B1F" w:rsidRDefault="00C15B1F" w:rsidP="00C15B1F">
      <w:pPr>
        <w:pStyle w:val="a0"/>
        <w:rPr>
          <w:rFonts w:hint="eastAsia"/>
        </w:rPr>
      </w:pPr>
      <w:r>
        <w:rPr>
          <w:rFonts w:hint="eastAsia"/>
        </w:rPr>
        <w:t>释放连接到连接池</w:t>
      </w:r>
    </w:p>
    <w:p w14:paraId="3048243B" w14:textId="77777777" w:rsidR="00C15B1F" w:rsidRPr="000154E1" w:rsidRDefault="00C15B1F" w:rsidP="00C15B1F">
      <w:pPr>
        <w:pStyle w:val="zengwennumber"/>
        <w:numPr>
          <w:ilvl w:val="0"/>
          <w:numId w:val="0"/>
        </w:numPr>
        <w:ind w:left="360"/>
      </w:pPr>
    </w:p>
    <w:p w14:paraId="7C6FD487" w14:textId="49239B19" w:rsidR="000154E1" w:rsidRPr="000154E1" w:rsidRDefault="000154E1" w:rsidP="000154E1">
      <w:pPr>
        <w:pStyle w:val="4"/>
      </w:pPr>
      <w:r w:rsidRPr="000154E1">
        <w:t>SSHClient</w:t>
      </w:r>
    </w:p>
    <w:p w14:paraId="7601EAFD" w14:textId="4B0965A8" w:rsidR="000154E1" w:rsidRDefault="000154E1" w:rsidP="000154E1">
      <w:pPr>
        <w:pStyle w:val="zengwennumber"/>
        <w:numPr>
          <w:ilvl w:val="0"/>
          <w:numId w:val="22"/>
        </w:numPr>
      </w:pPr>
      <w:r w:rsidRPr="000154E1">
        <w:t>connect</w:t>
      </w:r>
    </w:p>
    <w:p w14:paraId="428DC821" w14:textId="6AA19776" w:rsidR="000154E1" w:rsidRDefault="000252BC" w:rsidP="000252BC">
      <w:pPr>
        <w:pStyle w:val="zengwennumber"/>
        <w:numPr>
          <w:ilvl w:val="0"/>
          <w:numId w:val="22"/>
        </w:numPr>
      </w:pPr>
      <w:r w:rsidRPr="000252BC">
        <w:t>put_file</w:t>
      </w:r>
    </w:p>
    <w:p w14:paraId="543C8520" w14:textId="1AD75C02" w:rsidR="000252BC" w:rsidRDefault="000252BC" w:rsidP="000252BC">
      <w:pPr>
        <w:pStyle w:val="zengwennumber"/>
        <w:numPr>
          <w:ilvl w:val="0"/>
          <w:numId w:val="22"/>
        </w:numPr>
      </w:pPr>
      <w:r w:rsidRPr="000252BC">
        <w:t>exec_command</w:t>
      </w:r>
    </w:p>
    <w:p w14:paraId="49E85F42" w14:textId="27B3B41A" w:rsidR="000154E1" w:rsidRPr="000154E1" w:rsidRDefault="000154E1" w:rsidP="000252BC">
      <w:pPr>
        <w:pStyle w:val="a0"/>
      </w:pPr>
    </w:p>
    <w:p w14:paraId="368F896B" w14:textId="0E291296" w:rsidR="00A71932" w:rsidRDefault="00A71932" w:rsidP="00A71932">
      <w:pPr>
        <w:pStyle w:val="3"/>
      </w:pPr>
      <w:r>
        <w:rPr>
          <w:rFonts w:hint="eastAsia"/>
        </w:rPr>
        <w:t>h</w:t>
      </w:r>
      <w:r>
        <w:t>andler/</w:t>
      </w:r>
      <w:r w:rsidR="002E7177">
        <w:rPr>
          <w:rFonts w:hint="eastAsia"/>
        </w:rPr>
        <w:t>api/</w:t>
      </w:r>
      <w:r w:rsidR="000320A5">
        <w:t>overview</w:t>
      </w:r>
      <w:r>
        <w:t>.py</w:t>
      </w:r>
    </w:p>
    <w:p w14:paraId="270D3728" w14:textId="3BAB15E3" w:rsidR="00A71932" w:rsidRDefault="000320A5" w:rsidP="000F1268">
      <w:pPr>
        <w:pStyle w:val="4"/>
      </w:pPr>
      <w:r>
        <w:t>ApiOverview</w:t>
      </w:r>
      <w:r w:rsidR="00A71932">
        <w:t>Handler</w:t>
      </w:r>
    </w:p>
    <w:p w14:paraId="4FC9F6AE" w14:textId="22F54A02" w:rsidR="000F1268" w:rsidRDefault="000320A5" w:rsidP="00CB306A">
      <w:pPr>
        <w:pStyle w:val="zengwennumber"/>
      </w:pPr>
      <w:r>
        <w:t>def get</w:t>
      </w:r>
      <w:r w:rsidR="000F1268">
        <w:t>(</w:t>
      </w:r>
      <w:r w:rsidR="003F3270">
        <w:t>self, path</w:t>
      </w:r>
      <w:r w:rsidR="000F1268">
        <w:t>)</w:t>
      </w:r>
    </w:p>
    <w:p w14:paraId="4A0179CA" w14:textId="246C13EC" w:rsidR="00174A4D" w:rsidRDefault="00174A4D" w:rsidP="00174A4D">
      <w:pPr>
        <w:pStyle w:val="a0"/>
      </w:pPr>
      <w:r>
        <w:rPr>
          <w:rFonts w:hint="eastAsia"/>
        </w:rPr>
        <w:t>根据</w:t>
      </w:r>
      <w:r w:rsidR="003F3270">
        <w:rPr>
          <w:rFonts w:hint="eastAsia"/>
        </w:rPr>
        <w:t>path</w:t>
      </w:r>
      <w:r w:rsidR="003F3270">
        <w:rPr>
          <w:rFonts w:hint="eastAsia"/>
        </w:rPr>
        <w:t>调用相应的</w:t>
      </w:r>
      <w:r w:rsidR="000320A5">
        <w:t>get</w:t>
      </w:r>
      <w:r w:rsidR="003F3270">
        <w:t>_*</w:t>
      </w:r>
      <w:r w:rsidR="003F3270">
        <w:rPr>
          <w:rFonts w:hint="eastAsia"/>
        </w:rPr>
        <w:t>方法</w:t>
      </w:r>
    </w:p>
    <w:p w14:paraId="21A21F3B" w14:textId="77777777" w:rsidR="003F3270" w:rsidRPr="000F1268" w:rsidRDefault="003F3270" w:rsidP="00174A4D">
      <w:pPr>
        <w:pStyle w:val="a0"/>
      </w:pPr>
    </w:p>
    <w:p w14:paraId="7EC46DE6" w14:textId="7153AF7A" w:rsidR="000F1268" w:rsidRDefault="008F2BAD" w:rsidP="00CB306A">
      <w:pPr>
        <w:pStyle w:val="zengwennumber"/>
      </w:pPr>
      <w:r>
        <w:t xml:space="preserve">def </w:t>
      </w:r>
      <w:r w:rsidR="000320A5">
        <w:t>get</w:t>
      </w:r>
      <w:r>
        <w:t>_</w:t>
      </w:r>
      <w:r w:rsidR="000320A5">
        <w:t>overview</w:t>
      </w:r>
      <w:r w:rsidR="000F1268">
        <w:t>(</w:t>
      </w:r>
      <w:r w:rsidR="000320A5">
        <w:t>host_id</w:t>
      </w:r>
      <w:r w:rsidR="000F1268">
        <w:t>)</w:t>
      </w:r>
    </w:p>
    <w:p w14:paraId="60777F6B" w14:textId="6BE7EE1A" w:rsidR="008F2BAD" w:rsidRDefault="000320A5" w:rsidP="003F3270">
      <w:pPr>
        <w:pStyle w:val="a0"/>
      </w:pPr>
      <w:r>
        <w:rPr>
          <w:rFonts w:hint="eastAsia"/>
        </w:rPr>
        <w:t>检查权限</w:t>
      </w:r>
      <w:r>
        <w:t xml:space="preserve"> </w:t>
      </w:r>
    </w:p>
    <w:p w14:paraId="2F319710" w14:textId="4F298B5D" w:rsidR="003F3270" w:rsidRDefault="000320A5" w:rsidP="003F3270">
      <w:pPr>
        <w:pStyle w:val="a0"/>
      </w:pPr>
      <w:r>
        <w:rPr>
          <w:rFonts w:hint="eastAsia"/>
        </w:rPr>
        <w:t>根据</w:t>
      </w:r>
      <w:r>
        <w:rPr>
          <w:rFonts w:hint="eastAsia"/>
        </w:rPr>
        <w:t>host</w:t>
      </w:r>
      <w:r>
        <w:t>_id</w:t>
      </w:r>
      <w:r>
        <w:rPr>
          <w:rFonts w:hint="eastAsia"/>
        </w:rPr>
        <w:t>从</w:t>
      </w:r>
      <w:r>
        <w:rPr>
          <w:rFonts w:hint="eastAsia"/>
        </w:rPr>
        <w:t>ssh</w:t>
      </w:r>
      <w:r>
        <w:rPr>
          <w:rFonts w:hint="eastAsia"/>
        </w:rPr>
        <w:t>池取得</w:t>
      </w:r>
      <w:r>
        <w:rPr>
          <w:rFonts w:hint="eastAsia"/>
        </w:rPr>
        <w:t>ssh</w:t>
      </w:r>
      <w:r>
        <w:rPr>
          <w:rFonts w:hint="eastAsia"/>
        </w:rPr>
        <w:t>链接</w:t>
      </w:r>
    </w:p>
    <w:p w14:paraId="07D46194" w14:textId="67C58E5B" w:rsidR="000320A5" w:rsidRDefault="000320A5" w:rsidP="003F3270">
      <w:pPr>
        <w:pStyle w:val="a0"/>
      </w:pPr>
      <w:r>
        <w:rPr>
          <w:rFonts w:hint="eastAsia"/>
        </w:rPr>
        <w:t>调用命令获取主机概况信息</w:t>
      </w:r>
    </w:p>
    <w:p w14:paraId="20F320D6" w14:textId="28A61A8B" w:rsidR="00FA4CDA" w:rsidRDefault="00FA4CDA" w:rsidP="003F3270">
      <w:pPr>
        <w:pStyle w:val="a0"/>
        <w:rPr>
          <w:rFonts w:hint="eastAsia"/>
        </w:rPr>
      </w:pPr>
      <w:r>
        <w:rPr>
          <w:rFonts w:hint="eastAsia"/>
        </w:rPr>
        <w:t>磁盘</w:t>
      </w:r>
      <w:r>
        <w:rPr>
          <w:rFonts w:hint="eastAsia"/>
        </w:rPr>
        <w:t xml:space="preserve"> df</w:t>
      </w:r>
      <w:r>
        <w:t xml:space="preserve"> </w:t>
      </w:r>
      <w:r>
        <w:rPr>
          <w:rFonts w:hint="eastAsia"/>
        </w:rPr>
        <w:t>内存</w:t>
      </w:r>
      <w:r>
        <w:rPr>
          <w:rFonts w:hint="eastAsia"/>
        </w:rPr>
        <w:t xml:space="preserve"> free</w:t>
      </w:r>
      <w:r>
        <w:t xml:space="preserve"> </w:t>
      </w:r>
      <w:r>
        <w:rPr>
          <w:rFonts w:hint="eastAsia"/>
        </w:rPr>
        <w:t>负载</w:t>
      </w:r>
      <w:r w:rsidR="00D96E1B">
        <w:rPr>
          <w:rFonts w:hint="eastAsia"/>
        </w:rPr>
        <w:t xml:space="preserve"> ?</w:t>
      </w:r>
    </w:p>
    <w:p w14:paraId="7EF42F1B" w14:textId="7170BECA" w:rsidR="000320A5" w:rsidRDefault="00C628B3" w:rsidP="003F3270">
      <w:pPr>
        <w:pStyle w:val="a0"/>
      </w:pPr>
      <w:r>
        <w:rPr>
          <w:rFonts w:hint="eastAsia"/>
        </w:rPr>
        <w:t>解析输出，生成</w:t>
      </w:r>
      <w:r>
        <w:rPr>
          <w:rFonts w:hint="eastAsia"/>
        </w:rPr>
        <w:t>json</w:t>
      </w:r>
      <w:r>
        <w:rPr>
          <w:rFonts w:hint="eastAsia"/>
        </w:rPr>
        <w:t>，返回</w:t>
      </w:r>
    </w:p>
    <w:p w14:paraId="135B4B9D" w14:textId="77777777" w:rsidR="00E742CE" w:rsidRDefault="00E742CE" w:rsidP="003F3270">
      <w:pPr>
        <w:pStyle w:val="a0"/>
      </w:pPr>
    </w:p>
    <w:p w14:paraId="422C9A6A" w14:textId="69924D1E" w:rsidR="000F1268" w:rsidRDefault="000320A5" w:rsidP="00CB306A">
      <w:pPr>
        <w:pStyle w:val="zengwennumber"/>
      </w:pPr>
      <w:r>
        <w:t>def get_list</w:t>
      </w:r>
      <w:r w:rsidR="000F1268">
        <w:t>()</w:t>
      </w:r>
    </w:p>
    <w:p w14:paraId="0EF20E61" w14:textId="4F4C6516" w:rsidR="00B14E4F" w:rsidRDefault="000320A5" w:rsidP="00B14E4F">
      <w:pPr>
        <w:pStyle w:val="a0"/>
      </w:pPr>
      <w:r>
        <w:rPr>
          <w:rFonts w:hint="eastAsia"/>
        </w:rPr>
        <w:t>检查权限</w:t>
      </w:r>
      <w:r>
        <w:t xml:space="preserve"> </w:t>
      </w:r>
    </w:p>
    <w:p w14:paraId="2F55327F" w14:textId="6B701C23" w:rsidR="008F0962" w:rsidRDefault="000320A5" w:rsidP="00882B15">
      <w:pPr>
        <w:pStyle w:val="a0"/>
      </w:pPr>
      <w:r>
        <w:rPr>
          <w:rFonts w:hint="eastAsia"/>
        </w:rPr>
        <w:t>根据用户，获取用户可操作的主机列表</w:t>
      </w:r>
    </w:p>
    <w:p w14:paraId="5DBA0430" w14:textId="2556E1A4" w:rsidR="0083398A" w:rsidRDefault="00E30011" w:rsidP="00234BE4">
      <w:pPr>
        <w:pStyle w:val="1"/>
      </w:pPr>
      <w:bookmarkStart w:id="15" w:name="_Toc329071018"/>
      <w:bookmarkStart w:id="16" w:name="_Toc443396382"/>
      <w:bookmarkEnd w:id="15"/>
      <w:r>
        <w:rPr>
          <w:rFonts w:hint="eastAsia"/>
        </w:rPr>
        <w:t>系统</w:t>
      </w:r>
      <w:r w:rsidR="004B7041">
        <w:t>接口</w:t>
      </w:r>
      <w:bookmarkEnd w:id="16"/>
    </w:p>
    <w:p w14:paraId="0788DA20" w14:textId="51427133" w:rsidR="00C35289" w:rsidRDefault="00C35289" w:rsidP="00C35289">
      <w:pPr>
        <w:pStyle w:val="2"/>
      </w:pPr>
      <w:bookmarkStart w:id="17" w:name="_Toc443396383"/>
      <w:r w:rsidRPr="00C35289">
        <w:t>Purus</w:t>
      </w:r>
      <w:bookmarkEnd w:id="17"/>
    </w:p>
    <w:p w14:paraId="7CFD916F" w14:textId="0CB6D6F3" w:rsidR="00C35289" w:rsidRDefault="00D00083" w:rsidP="00C35289">
      <w:pPr>
        <w:pStyle w:val="3"/>
      </w:pPr>
      <w:r>
        <w:rPr>
          <w:rFonts w:hint="eastAsia"/>
        </w:rPr>
        <w:t>主机列表</w:t>
      </w:r>
      <w:r w:rsidR="0092458C">
        <w:rPr>
          <w:rFonts w:hint="eastAsia"/>
        </w:rPr>
        <w:t xml:space="preserve"> </w:t>
      </w:r>
      <w:r w:rsidR="00C35289">
        <w:t>/api/</w:t>
      </w:r>
      <w:r>
        <w:t>overview</w:t>
      </w:r>
      <w:r>
        <w:rPr>
          <w:rFonts w:hint="eastAsia"/>
        </w:rPr>
        <w:t>/list</w:t>
      </w:r>
    </w:p>
    <w:p w14:paraId="5D60E784" w14:textId="31F143A8" w:rsidR="00513D89" w:rsidRPr="00513D89" w:rsidRDefault="00513D89" w:rsidP="00513D89">
      <w:pPr>
        <w:pStyle w:val="zengwennumber"/>
        <w:numPr>
          <w:ilvl w:val="0"/>
          <w:numId w:val="20"/>
        </w:num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14:paraId="12A940C1" w14:textId="0DAAE42A" w:rsidR="002C5D3C" w:rsidRDefault="002C5D3C" w:rsidP="00CB306A">
      <w:pPr>
        <w:pStyle w:val="zengwennumber"/>
      </w:pPr>
      <w:r>
        <w:rPr>
          <w:rFonts w:hint="eastAsia"/>
        </w:rPr>
        <w:t>输入参数</w:t>
      </w:r>
      <w:r w:rsidR="008A1EF8">
        <w:rPr>
          <w:rFonts w:hint="eastAsia"/>
        </w:rPr>
        <w:t>：</w:t>
      </w:r>
    </w:p>
    <w:p w14:paraId="41059645" w14:textId="39AA8223" w:rsidR="0092458C" w:rsidRPr="00FE3113" w:rsidRDefault="00D8426F" w:rsidP="002C5D3C">
      <w:pPr>
        <w:pStyle w:val="a0"/>
      </w:pPr>
      <w:r>
        <w:rPr>
          <w:rFonts w:hint="eastAsia"/>
        </w:rPr>
        <w:t>无</w:t>
      </w:r>
    </w:p>
    <w:p w14:paraId="7FC47766" w14:textId="361CD449" w:rsidR="008A1EF8" w:rsidRDefault="008A1EF8" w:rsidP="00CB306A">
      <w:pPr>
        <w:pStyle w:val="zengwennumber"/>
      </w:pPr>
      <w:r>
        <w:rPr>
          <w:rFonts w:hint="eastAsia"/>
        </w:rPr>
        <w:t>输出参数：</w:t>
      </w:r>
    </w:p>
    <w:p w14:paraId="38284021" w14:textId="77777777" w:rsidR="002838E7" w:rsidRDefault="008A1EF8" w:rsidP="002C5D3C">
      <w:pPr>
        <w:pStyle w:val="a0"/>
      </w:pPr>
      <w:r>
        <w:t>{</w:t>
      </w:r>
      <w:r w:rsidR="00F64856">
        <w:t xml:space="preserve">  “status”: “ok”,  “</w:t>
      </w:r>
      <w:r w:rsidR="002838E7">
        <w:rPr>
          <w:rFonts w:hint="eastAsia"/>
        </w:rPr>
        <w:t>data</w:t>
      </w:r>
      <w:r w:rsidR="00F64856">
        <w:t xml:space="preserve">”: </w:t>
      </w:r>
      <w:r w:rsidR="002838E7">
        <w:t>[</w:t>
      </w:r>
    </w:p>
    <w:p w14:paraId="4B3D5C1B" w14:textId="50034C73" w:rsidR="002838E7" w:rsidRDefault="009D375A" w:rsidP="002C5D3C">
      <w:pPr>
        <w:pStyle w:val="a0"/>
      </w:pPr>
      <w:r>
        <w:t xml:space="preserve">  {</w:t>
      </w:r>
      <w:r w:rsidR="002838E7">
        <w:t>“id”: 1,</w:t>
      </w:r>
      <w:r>
        <w:t xml:space="preserve"> “name”: “anna”, “notes”: “</w:t>
      </w:r>
      <w:r>
        <w:rPr>
          <w:rFonts w:hint="eastAsia"/>
        </w:rPr>
        <w:t>一起充界面</w:t>
      </w:r>
      <w:r>
        <w:t>”, “ip”: “127.0.0.1”},</w:t>
      </w:r>
    </w:p>
    <w:p w14:paraId="50972B42" w14:textId="0BD20147" w:rsidR="009D375A" w:rsidRDefault="009D375A" w:rsidP="009D375A">
      <w:pPr>
        <w:pStyle w:val="a0"/>
      </w:pPr>
      <w:r>
        <w:t xml:space="preserve">  {“id”: 2, “name”: “better”, “notes”: “</w:t>
      </w:r>
      <w:r>
        <w:rPr>
          <w:rFonts w:hint="eastAsia"/>
        </w:rPr>
        <w:t>话费核心</w:t>
      </w:r>
      <w:r>
        <w:t>”, “ip”: “127.0.0.2”}</w:t>
      </w:r>
    </w:p>
    <w:p w14:paraId="7A71B99B" w14:textId="70B0D737" w:rsidR="008A1EF8" w:rsidRPr="002C5D3C" w:rsidRDefault="002838E7" w:rsidP="002C5D3C">
      <w:pPr>
        <w:pStyle w:val="a0"/>
      </w:pPr>
      <w:r>
        <w:t>]</w:t>
      </w:r>
      <w:r w:rsidR="008A1EF8">
        <w:t>}</w:t>
      </w:r>
    </w:p>
    <w:p w14:paraId="6AF85BD4" w14:textId="1B5C5A9C" w:rsidR="00C35289" w:rsidRDefault="00D56B33" w:rsidP="00C35289">
      <w:pPr>
        <w:pStyle w:val="3"/>
      </w:pPr>
      <w:r>
        <w:rPr>
          <w:rFonts w:hint="eastAsia"/>
          <w:lang w:val="en-US"/>
        </w:rPr>
        <w:t>获取</w:t>
      </w:r>
      <w:r>
        <w:rPr>
          <w:rFonts w:hint="eastAsia"/>
        </w:rPr>
        <w:t>主机概览</w:t>
      </w:r>
      <w:r w:rsidR="00662A33">
        <w:rPr>
          <w:rFonts w:hint="eastAsia"/>
        </w:rPr>
        <w:t xml:space="preserve"> </w:t>
      </w:r>
      <w:r w:rsidR="00C35289">
        <w:t>/api/</w:t>
      </w:r>
      <w:r w:rsidR="00511E92">
        <w:t>upstream</w:t>
      </w:r>
      <w:r w:rsidR="00C35289">
        <w:t>/</w:t>
      </w:r>
      <w:r w:rsidR="009D375A" w:rsidRPr="009D375A">
        <w:rPr>
          <w:i/>
        </w:rPr>
        <w:t>{</w:t>
      </w:r>
      <w:r w:rsidR="00D8426F" w:rsidRPr="009D375A">
        <w:rPr>
          <w:i/>
        </w:rPr>
        <w:t>host_id</w:t>
      </w:r>
      <w:r w:rsidR="009D375A" w:rsidRPr="009D375A">
        <w:rPr>
          <w:i/>
        </w:rPr>
        <w:t>}</w:t>
      </w:r>
    </w:p>
    <w:p w14:paraId="646ECE22" w14:textId="77777777" w:rsidR="00C449E0" w:rsidRPr="00513D89" w:rsidRDefault="00C449E0" w:rsidP="00C449E0">
      <w:pPr>
        <w:pStyle w:val="zengwennumber"/>
        <w:numPr>
          <w:ilvl w:val="0"/>
          <w:numId w:val="21"/>
        </w:num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14:paraId="50FB7F92" w14:textId="0E6389B3" w:rsidR="0067581F" w:rsidRDefault="0067581F" w:rsidP="00CB306A">
      <w:pPr>
        <w:pStyle w:val="zengwennumber"/>
      </w:pPr>
      <w:r>
        <w:rPr>
          <w:rFonts w:hint="eastAsia"/>
        </w:rPr>
        <w:t>输入参数：</w:t>
      </w:r>
    </w:p>
    <w:p w14:paraId="5B59EF7C" w14:textId="65898BB6" w:rsidR="0067581F" w:rsidRDefault="006E5E05" w:rsidP="006E5E05">
      <w:pPr>
        <w:pStyle w:val="a0"/>
      </w:pPr>
      <w:r w:rsidRPr="006E5E05">
        <w:rPr>
          <w:rFonts w:hint="eastAsia"/>
        </w:rPr>
        <w:t>无</w:t>
      </w:r>
    </w:p>
    <w:p w14:paraId="24455405" w14:textId="77777777" w:rsidR="0067581F" w:rsidRDefault="0067581F" w:rsidP="00CB306A">
      <w:pPr>
        <w:pStyle w:val="zengwennumber"/>
      </w:pPr>
      <w:r>
        <w:rPr>
          <w:rFonts w:hint="eastAsia"/>
        </w:rPr>
        <w:t>输出参数：</w:t>
      </w:r>
    </w:p>
    <w:p w14:paraId="4DF846FB" w14:textId="77777777" w:rsidR="004D7B39" w:rsidRDefault="004D7B39" w:rsidP="004D7B39">
      <w:pPr>
        <w:pStyle w:val="a0"/>
      </w:pPr>
      <w:r>
        <w:t>{</w:t>
      </w:r>
    </w:p>
    <w:p w14:paraId="48C7DA28" w14:textId="77777777" w:rsidR="004D7B39" w:rsidRDefault="004D7B39" w:rsidP="004D7B39">
      <w:pPr>
        <w:pStyle w:val="a0"/>
      </w:pPr>
      <w:r>
        <w:t xml:space="preserve">  "status": "ok",</w:t>
      </w:r>
    </w:p>
    <w:p w14:paraId="38C37E20" w14:textId="65088D1D" w:rsidR="004D7B39" w:rsidRDefault="004D7B39" w:rsidP="00F437C2">
      <w:pPr>
        <w:pStyle w:val="a0"/>
      </w:pPr>
      <w:r>
        <w:t xml:space="preserve">  "data": </w:t>
      </w:r>
      <w:r w:rsidR="00F437C2">
        <w:t>{</w:t>
      </w:r>
    </w:p>
    <w:p w14:paraId="18D186DC" w14:textId="5F019A41" w:rsidR="00F437C2" w:rsidRDefault="00F437C2" w:rsidP="00F437C2">
      <w:pPr>
        <w:pStyle w:val="a0"/>
        <w:ind w:firstLine="240"/>
      </w:pPr>
      <w:r>
        <w:t>“disk”: [</w:t>
      </w:r>
    </w:p>
    <w:p w14:paraId="5B87A3E7" w14:textId="75342818" w:rsidR="00F437C2" w:rsidRDefault="00F437C2" w:rsidP="00F437C2">
      <w:pPr>
        <w:pStyle w:val="a0"/>
        <w:ind w:firstLine="240"/>
      </w:pPr>
      <w:r>
        <w:t xml:space="preserve">  {“disk”: “</w:t>
      </w:r>
      <w:r w:rsidRPr="00F437C2">
        <w:t>/dev/xvda1</w:t>
      </w:r>
      <w:r>
        <w:t>”, “use”: “74%”, “mount”: “/”},</w:t>
      </w:r>
    </w:p>
    <w:p w14:paraId="6CF3154E" w14:textId="65BC265C" w:rsidR="00F437C2" w:rsidRDefault="00F437C2" w:rsidP="00F437C2">
      <w:pPr>
        <w:pStyle w:val="a0"/>
        <w:ind w:firstLine="240"/>
      </w:pPr>
      <w:r>
        <w:t xml:space="preserve">  {“disk”: “</w:t>
      </w:r>
      <w:r w:rsidRPr="00F437C2">
        <w:t>/dev/xvdb1</w:t>
      </w:r>
      <w:r>
        <w:t>”, “use”: “9%”, “mount”: “/data”}</w:t>
      </w:r>
    </w:p>
    <w:p w14:paraId="141A7C50" w14:textId="46ABEA91" w:rsidR="00F437C2" w:rsidRDefault="00F437C2" w:rsidP="00F437C2">
      <w:pPr>
        <w:pStyle w:val="a0"/>
        <w:ind w:firstLine="240"/>
      </w:pPr>
      <w:r>
        <w:t>],</w:t>
      </w:r>
    </w:p>
    <w:p w14:paraId="489E0811" w14:textId="3AE079B8" w:rsidR="00F437C2" w:rsidRDefault="00F437C2" w:rsidP="00F437C2">
      <w:pPr>
        <w:pStyle w:val="a0"/>
        <w:ind w:firstLine="240"/>
      </w:pPr>
      <w:r>
        <w:t>“memory”:  {</w:t>
      </w:r>
    </w:p>
    <w:p w14:paraId="50AA67C0" w14:textId="3C109327" w:rsidR="00F437C2" w:rsidRDefault="00F437C2" w:rsidP="00F437C2">
      <w:pPr>
        <w:pStyle w:val="a0"/>
        <w:ind w:firstLine="240"/>
      </w:pPr>
      <w:r>
        <w:t xml:space="preserve">  “total”: </w:t>
      </w:r>
      <w:r w:rsidRPr="00F437C2">
        <w:t>2048472</w:t>
      </w:r>
      <w:r>
        <w:t>,</w:t>
      </w:r>
    </w:p>
    <w:p w14:paraId="1BAE4B6F" w14:textId="25489FBA" w:rsidR="00F437C2" w:rsidRDefault="00F437C2" w:rsidP="00F437C2">
      <w:pPr>
        <w:pStyle w:val="a0"/>
        <w:ind w:firstLine="240"/>
      </w:pPr>
      <w:r>
        <w:t xml:space="preserve">  “used”: </w:t>
      </w:r>
      <w:r w:rsidRPr="00F437C2">
        <w:t>1942864</w:t>
      </w:r>
      <w:r>
        <w:t>,</w:t>
      </w:r>
    </w:p>
    <w:p w14:paraId="6E245CDD" w14:textId="4EAF604C" w:rsidR="00F437C2" w:rsidRDefault="00F437C2" w:rsidP="00F437C2">
      <w:pPr>
        <w:pStyle w:val="a0"/>
        <w:ind w:firstLine="240"/>
      </w:pPr>
      <w:r>
        <w:t xml:space="preserve">  “fee”: </w:t>
      </w:r>
      <w:r w:rsidRPr="00F437C2">
        <w:t>105608</w:t>
      </w:r>
      <w:r>
        <w:t>,</w:t>
      </w:r>
    </w:p>
    <w:p w14:paraId="4C52A3C7" w14:textId="578617B5" w:rsidR="00F437C2" w:rsidRDefault="00F437C2" w:rsidP="00F437C2">
      <w:pPr>
        <w:pStyle w:val="a0"/>
        <w:ind w:firstLine="240"/>
      </w:pPr>
      <w:r>
        <w:t>}</w:t>
      </w:r>
      <w:r w:rsidR="00B10D64">
        <w:t>,</w:t>
      </w:r>
    </w:p>
    <w:p w14:paraId="4E484F46" w14:textId="26B39066" w:rsidR="00B10D64" w:rsidRDefault="00B10D64" w:rsidP="00F437C2">
      <w:pPr>
        <w:pStyle w:val="a0"/>
        <w:ind w:firstLine="240"/>
      </w:pPr>
      <w:r>
        <w:t>“load”: [0.15, 0.10, 0.14]</w:t>
      </w:r>
    </w:p>
    <w:p w14:paraId="3ECA6F83" w14:textId="4CEFBE7F" w:rsidR="004D7B39" w:rsidRDefault="004D7B39" w:rsidP="004D7B39">
      <w:pPr>
        <w:pStyle w:val="a0"/>
      </w:pPr>
      <w:r>
        <w:t xml:space="preserve"> </w:t>
      </w:r>
      <w:r w:rsidR="00F437C2">
        <w:t xml:space="preserve"> }</w:t>
      </w:r>
    </w:p>
    <w:p w14:paraId="7724BEEA" w14:textId="77777777" w:rsidR="004D7B39" w:rsidRDefault="004D7B39" w:rsidP="004D7B39">
      <w:pPr>
        <w:pStyle w:val="a0"/>
      </w:pPr>
      <w:r>
        <w:t>}</w:t>
      </w:r>
    </w:p>
    <w:p w14:paraId="134485BD" w14:textId="51A41D57" w:rsidR="004B7041" w:rsidRDefault="004B7041" w:rsidP="004B7041">
      <w:pPr>
        <w:pStyle w:val="1"/>
      </w:pPr>
      <w:bookmarkStart w:id="18" w:name="_Toc443396384"/>
      <w:r>
        <w:t>系统模型</w:t>
      </w:r>
      <w:bookmarkEnd w:id="18"/>
    </w:p>
    <w:p w14:paraId="200675AA" w14:textId="7321E855" w:rsidR="0018132A" w:rsidRDefault="0018132A" w:rsidP="0018132A">
      <w:pPr>
        <w:pStyle w:val="2"/>
        <w:rPr>
          <w:lang w:val="en-US"/>
        </w:rPr>
      </w:pPr>
      <w:r>
        <w:rPr>
          <w:rFonts w:hint="eastAsia"/>
        </w:rPr>
        <w:t>用户</w:t>
      </w:r>
      <w:r>
        <w:rPr>
          <w:lang w:val="en-US"/>
        </w:rPr>
        <w:t>user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768"/>
        <w:gridCol w:w="2765"/>
        <w:gridCol w:w="2763"/>
      </w:tblGrid>
      <w:tr w:rsidR="0018132A" w14:paraId="59F7750F" w14:textId="77777777" w:rsidTr="0018132A">
        <w:tc>
          <w:tcPr>
            <w:tcW w:w="3005" w:type="dxa"/>
          </w:tcPr>
          <w:p w14:paraId="47D9B6AC" w14:textId="6D7559C0" w:rsidR="0018132A" w:rsidRDefault="0018132A" w:rsidP="0018132A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3005" w:type="dxa"/>
          </w:tcPr>
          <w:p w14:paraId="0641C3CC" w14:textId="230E9DD0" w:rsidR="0018132A" w:rsidRDefault="0018132A" w:rsidP="0018132A">
            <w:pPr>
              <w:pStyle w:val="a0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006" w:type="dxa"/>
          </w:tcPr>
          <w:p w14:paraId="24011E63" w14:textId="72A28677" w:rsidR="0018132A" w:rsidRDefault="0018132A" w:rsidP="0018132A">
            <w:pPr>
              <w:pStyle w:val="a0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18132A" w14:paraId="50EBD9A0" w14:textId="77777777" w:rsidTr="0018132A">
        <w:tc>
          <w:tcPr>
            <w:tcW w:w="3005" w:type="dxa"/>
          </w:tcPr>
          <w:p w14:paraId="0552AA07" w14:textId="6511D748" w:rsidR="0018132A" w:rsidRDefault="0018132A" w:rsidP="0018132A">
            <w:pPr>
              <w:pStyle w:val="a0"/>
              <w:ind w:left="0"/>
            </w:pPr>
            <w:r>
              <w:t>_id</w:t>
            </w:r>
          </w:p>
        </w:tc>
        <w:tc>
          <w:tcPr>
            <w:tcW w:w="3005" w:type="dxa"/>
          </w:tcPr>
          <w:p w14:paraId="4F517F65" w14:textId="27EC6419" w:rsidR="0018132A" w:rsidRDefault="0018132A" w:rsidP="0018132A">
            <w:pPr>
              <w:pStyle w:val="a0"/>
              <w:ind w:left="0"/>
            </w:pPr>
            <w:r>
              <w:t>int</w:t>
            </w:r>
          </w:p>
        </w:tc>
        <w:tc>
          <w:tcPr>
            <w:tcW w:w="3006" w:type="dxa"/>
          </w:tcPr>
          <w:p w14:paraId="04913005" w14:textId="1C61B95F" w:rsidR="0018132A" w:rsidRDefault="0018132A" w:rsidP="0018132A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8132A" w14:paraId="1F23EBCC" w14:textId="77777777" w:rsidTr="0018132A">
        <w:tc>
          <w:tcPr>
            <w:tcW w:w="3005" w:type="dxa"/>
          </w:tcPr>
          <w:p w14:paraId="4F5CCD29" w14:textId="77777777" w:rsidR="0018132A" w:rsidRDefault="0018132A" w:rsidP="0018132A">
            <w:pPr>
              <w:pStyle w:val="a0"/>
              <w:ind w:left="0"/>
            </w:pPr>
          </w:p>
        </w:tc>
        <w:tc>
          <w:tcPr>
            <w:tcW w:w="3005" w:type="dxa"/>
          </w:tcPr>
          <w:p w14:paraId="3637720A" w14:textId="77777777" w:rsidR="0018132A" w:rsidRDefault="0018132A" w:rsidP="0018132A">
            <w:pPr>
              <w:pStyle w:val="a0"/>
              <w:ind w:left="0"/>
            </w:pPr>
          </w:p>
        </w:tc>
        <w:tc>
          <w:tcPr>
            <w:tcW w:w="3006" w:type="dxa"/>
          </w:tcPr>
          <w:p w14:paraId="081EC2CD" w14:textId="77777777" w:rsidR="0018132A" w:rsidRDefault="0018132A" w:rsidP="0018132A">
            <w:pPr>
              <w:pStyle w:val="a0"/>
              <w:ind w:left="0"/>
              <w:rPr>
                <w:rFonts w:hint="eastAsia"/>
              </w:rPr>
            </w:pPr>
          </w:p>
        </w:tc>
      </w:tr>
      <w:tr w:rsidR="0018132A" w14:paraId="7339DF03" w14:textId="77777777" w:rsidTr="0018132A">
        <w:tc>
          <w:tcPr>
            <w:tcW w:w="3005" w:type="dxa"/>
          </w:tcPr>
          <w:p w14:paraId="78AAE59C" w14:textId="77777777" w:rsidR="0018132A" w:rsidRDefault="0018132A" w:rsidP="0018132A">
            <w:pPr>
              <w:pStyle w:val="a0"/>
              <w:ind w:left="0"/>
            </w:pPr>
          </w:p>
        </w:tc>
        <w:tc>
          <w:tcPr>
            <w:tcW w:w="3005" w:type="dxa"/>
          </w:tcPr>
          <w:p w14:paraId="4F377840" w14:textId="77777777" w:rsidR="0018132A" w:rsidRDefault="0018132A" w:rsidP="0018132A">
            <w:pPr>
              <w:pStyle w:val="a0"/>
              <w:ind w:left="0"/>
            </w:pPr>
          </w:p>
        </w:tc>
        <w:tc>
          <w:tcPr>
            <w:tcW w:w="3006" w:type="dxa"/>
          </w:tcPr>
          <w:p w14:paraId="1E0CFC5B" w14:textId="77777777" w:rsidR="0018132A" w:rsidRDefault="0018132A" w:rsidP="0018132A">
            <w:pPr>
              <w:pStyle w:val="a0"/>
              <w:ind w:left="0"/>
              <w:rPr>
                <w:rFonts w:hint="eastAsia"/>
              </w:rPr>
            </w:pPr>
          </w:p>
        </w:tc>
      </w:tr>
    </w:tbl>
    <w:p w14:paraId="76DAF079" w14:textId="23F7A9C2" w:rsidR="0018132A" w:rsidRDefault="00407964" w:rsidP="00407964">
      <w:pPr>
        <w:pStyle w:val="2"/>
      </w:pPr>
      <w:r>
        <w:rPr>
          <w:rFonts w:hint="eastAsia"/>
        </w:rPr>
        <w:t>主机</w:t>
      </w:r>
      <w:r>
        <w:rPr>
          <w:rFonts w:hint="eastAsia"/>
        </w:rPr>
        <w:t>host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757"/>
        <w:gridCol w:w="2754"/>
      </w:tblGrid>
      <w:tr w:rsidR="0048538E" w14:paraId="54C69761" w14:textId="77777777" w:rsidTr="0084543B">
        <w:tc>
          <w:tcPr>
            <w:tcW w:w="3005" w:type="dxa"/>
          </w:tcPr>
          <w:p w14:paraId="66211F02" w14:textId="77777777" w:rsidR="0048538E" w:rsidRDefault="0048538E" w:rsidP="0084543B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3005" w:type="dxa"/>
          </w:tcPr>
          <w:p w14:paraId="1FAF8A03" w14:textId="77777777" w:rsidR="0048538E" w:rsidRDefault="0048538E" w:rsidP="0084543B">
            <w:pPr>
              <w:pStyle w:val="a0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006" w:type="dxa"/>
          </w:tcPr>
          <w:p w14:paraId="2C4E595A" w14:textId="77777777" w:rsidR="0048538E" w:rsidRDefault="0048538E" w:rsidP="0084543B">
            <w:pPr>
              <w:pStyle w:val="a0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48538E" w14:paraId="5C282A49" w14:textId="77777777" w:rsidTr="0084543B">
        <w:tc>
          <w:tcPr>
            <w:tcW w:w="3005" w:type="dxa"/>
          </w:tcPr>
          <w:p w14:paraId="61AA3B3A" w14:textId="77777777" w:rsidR="0048538E" w:rsidRDefault="0048538E" w:rsidP="0084543B">
            <w:pPr>
              <w:pStyle w:val="a0"/>
              <w:ind w:left="0"/>
            </w:pPr>
            <w:r>
              <w:t>_id</w:t>
            </w:r>
          </w:p>
        </w:tc>
        <w:tc>
          <w:tcPr>
            <w:tcW w:w="3005" w:type="dxa"/>
          </w:tcPr>
          <w:p w14:paraId="5AAF1BDA" w14:textId="77777777" w:rsidR="0048538E" w:rsidRDefault="0048538E" w:rsidP="0084543B">
            <w:pPr>
              <w:pStyle w:val="a0"/>
              <w:ind w:left="0"/>
            </w:pPr>
            <w:r>
              <w:t>int</w:t>
            </w:r>
          </w:p>
        </w:tc>
        <w:tc>
          <w:tcPr>
            <w:tcW w:w="3006" w:type="dxa"/>
          </w:tcPr>
          <w:p w14:paraId="0ACC56BC" w14:textId="77777777" w:rsidR="0048538E" w:rsidRDefault="0048538E" w:rsidP="0084543B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8538E" w14:paraId="7FBBC5F7" w14:textId="77777777" w:rsidTr="0084543B">
        <w:tc>
          <w:tcPr>
            <w:tcW w:w="3005" w:type="dxa"/>
          </w:tcPr>
          <w:p w14:paraId="0BEB1102" w14:textId="004118DD" w:rsidR="0048538E" w:rsidRDefault="00012A9E" w:rsidP="0084543B">
            <w:pPr>
              <w:pStyle w:val="a0"/>
              <w:ind w:left="0"/>
            </w:pPr>
            <w:r>
              <w:rPr>
                <w:rFonts w:hint="eastAsia"/>
              </w:rPr>
              <w:t>name</w:t>
            </w:r>
          </w:p>
        </w:tc>
        <w:tc>
          <w:tcPr>
            <w:tcW w:w="3005" w:type="dxa"/>
          </w:tcPr>
          <w:p w14:paraId="53F82F13" w14:textId="77777777" w:rsidR="0048538E" w:rsidRDefault="0048538E" w:rsidP="0084543B">
            <w:pPr>
              <w:pStyle w:val="a0"/>
              <w:ind w:left="0"/>
            </w:pPr>
          </w:p>
        </w:tc>
        <w:tc>
          <w:tcPr>
            <w:tcW w:w="3006" w:type="dxa"/>
          </w:tcPr>
          <w:p w14:paraId="7332D254" w14:textId="77777777" w:rsidR="0048538E" w:rsidRDefault="0048538E" w:rsidP="0084543B">
            <w:pPr>
              <w:pStyle w:val="a0"/>
              <w:ind w:left="0"/>
              <w:rPr>
                <w:rFonts w:hint="eastAsia"/>
              </w:rPr>
            </w:pPr>
          </w:p>
        </w:tc>
      </w:tr>
      <w:tr w:rsidR="0048538E" w14:paraId="69B3807B" w14:textId="77777777" w:rsidTr="0084543B">
        <w:tc>
          <w:tcPr>
            <w:tcW w:w="3005" w:type="dxa"/>
          </w:tcPr>
          <w:p w14:paraId="61A692D5" w14:textId="0C870243" w:rsidR="0048538E" w:rsidRDefault="00B54B0B" w:rsidP="0084543B">
            <w:pPr>
              <w:pStyle w:val="a0"/>
              <w:ind w:left="0"/>
            </w:pPr>
            <w:r>
              <w:rPr>
                <w:rFonts w:hint="eastAsia"/>
              </w:rPr>
              <w:t>ip</w:t>
            </w:r>
          </w:p>
        </w:tc>
        <w:tc>
          <w:tcPr>
            <w:tcW w:w="3005" w:type="dxa"/>
          </w:tcPr>
          <w:p w14:paraId="4E5BEA31" w14:textId="77777777" w:rsidR="0048538E" w:rsidRDefault="0048538E" w:rsidP="0084543B">
            <w:pPr>
              <w:pStyle w:val="a0"/>
              <w:ind w:left="0"/>
            </w:pPr>
          </w:p>
        </w:tc>
        <w:tc>
          <w:tcPr>
            <w:tcW w:w="3006" w:type="dxa"/>
          </w:tcPr>
          <w:p w14:paraId="37343A76" w14:textId="77777777" w:rsidR="0048538E" w:rsidRDefault="0048538E" w:rsidP="0084543B">
            <w:pPr>
              <w:pStyle w:val="a0"/>
              <w:ind w:left="0"/>
              <w:rPr>
                <w:rFonts w:hint="eastAsia"/>
              </w:rPr>
            </w:pPr>
          </w:p>
        </w:tc>
      </w:tr>
      <w:tr w:rsidR="00B54B0B" w14:paraId="54A5F5F8" w14:textId="77777777" w:rsidTr="0084543B">
        <w:tc>
          <w:tcPr>
            <w:tcW w:w="3005" w:type="dxa"/>
          </w:tcPr>
          <w:p w14:paraId="2643783C" w14:textId="2A220509" w:rsidR="00B54B0B" w:rsidRDefault="00B54B0B" w:rsidP="0084543B">
            <w:pPr>
              <w:pStyle w:val="a0"/>
              <w:ind w:left="0"/>
            </w:pPr>
            <w:r>
              <w:rPr>
                <w:rFonts w:hint="eastAsia"/>
              </w:rPr>
              <w:t>port</w:t>
            </w:r>
          </w:p>
        </w:tc>
        <w:tc>
          <w:tcPr>
            <w:tcW w:w="3005" w:type="dxa"/>
          </w:tcPr>
          <w:p w14:paraId="05685D0F" w14:textId="77777777" w:rsidR="00B54B0B" w:rsidRDefault="00B54B0B" w:rsidP="0084543B">
            <w:pPr>
              <w:pStyle w:val="a0"/>
              <w:ind w:left="0"/>
            </w:pPr>
          </w:p>
        </w:tc>
        <w:tc>
          <w:tcPr>
            <w:tcW w:w="3006" w:type="dxa"/>
          </w:tcPr>
          <w:p w14:paraId="0FC6B1F6" w14:textId="77777777" w:rsidR="00B54B0B" w:rsidRDefault="00B54B0B" w:rsidP="0084543B">
            <w:pPr>
              <w:pStyle w:val="a0"/>
              <w:ind w:left="0"/>
              <w:rPr>
                <w:rFonts w:hint="eastAsia"/>
              </w:rPr>
            </w:pPr>
          </w:p>
        </w:tc>
        <w:bookmarkStart w:id="19" w:name="_GoBack"/>
        <w:bookmarkEnd w:id="19"/>
      </w:tr>
    </w:tbl>
    <w:p w14:paraId="6F382F98" w14:textId="77777777" w:rsidR="00407964" w:rsidRPr="00407964" w:rsidRDefault="00407964" w:rsidP="00407964">
      <w:pPr>
        <w:pStyle w:val="a0"/>
        <w:rPr>
          <w:rFonts w:hint="eastAsia"/>
          <w:lang w:val="en-GB"/>
        </w:rPr>
      </w:pPr>
    </w:p>
    <w:p w14:paraId="5824655D" w14:textId="2CAB96F0" w:rsidR="0083398A" w:rsidRDefault="006149FF" w:rsidP="006149FF">
      <w:pPr>
        <w:pStyle w:val="1"/>
      </w:pPr>
      <w:bookmarkStart w:id="20" w:name="_Toc443396385"/>
      <w:r>
        <w:rPr>
          <w:rFonts w:hint="eastAsia"/>
        </w:rPr>
        <w:t>修改记录</w:t>
      </w:r>
      <w:bookmarkEnd w:id="20"/>
    </w:p>
    <w:tbl>
      <w:tblPr>
        <w:tblW w:w="912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16"/>
        <w:gridCol w:w="1731"/>
        <w:gridCol w:w="1710"/>
        <w:gridCol w:w="3770"/>
      </w:tblGrid>
      <w:tr w:rsidR="0083398A" w14:paraId="24D330C7" w14:textId="77777777" w:rsidTr="00183197">
        <w:tc>
          <w:tcPr>
            <w:tcW w:w="1916" w:type="dxa"/>
          </w:tcPr>
          <w:p w14:paraId="07517815" w14:textId="4B9CB0E8" w:rsidR="0083398A" w:rsidRDefault="00C42D99" w:rsidP="00F62674">
            <w:pPr>
              <w:spacing w:before="120" w:after="120"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731" w:type="dxa"/>
          </w:tcPr>
          <w:p w14:paraId="5B786231" w14:textId="5C4B6C22" w:rsidR="0083398A" w:rsidRDefault="00C42D99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版本</w:t>
            </w:r>
          </w:p>
        </w:tc>
        <w:tc>
          <w:tcPr>
            <w:tcW w:w="1710" w:type="dxa"/>
          </w:tcPr>
          <w:p w14:paraId="345BE438" w14:textId="211F381D" w:rsidR="0083398A" w:rsidRDefault="00C42D99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作者</w:t>
            </w:r>
          </w:p>
        </w:tc>
        <w:tc>
          <w:tcPr>
            <w:tcW w:w="3770" w:type="dxa"/>
          </w:tcPr>
          <w:p w14:paraId="444EF9D5" w14:textId="3427D967" w:rsidR="0083398A" w:rsidRDefault="00C42D99">
            <w:pPr>
              <w:spacing w:before="120" w:after="120" w:line="240" w:lineRule="atLeast"/>
              <w:ind w:right="318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说明</w:t>
            </w:r>
          </w:p>
        </w:tc>
      </w:tr>
      <w:tr w:rsidR="0083398A" w14:paraId="3B6ACC61" w14:textId="77777777" w:rsidTr="00183197">
        <w:tc>
          <w:tcPr>
            <w:tcW w:w="1916" w:type="dxa"/>
          </w:tcPr>
          <w:p w14:paraId="5503184F" w14:textId="1E472D65" w:rsidR="0083398A" w:rsidRDefault="00183197">
            <w:pPr>
              <w:spacing w:before="120" w:after="120"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6</w:t>
            </w:r>
            <w:r w:rsidR="007627EC">
              <w:rPr>
                <w:rFonts w:hint="eastAsia"/>
                <w:lang w:val="en-GB"/>
              </w:rPr>
              <w:t>/</w:t>
            </w:r>
            <w:r w:rsidR="007627EC">
              <w:rPr>
                <w:lang w:val="en-GB"/>
              </w:rPr>
              <w:t>2</w:t>
            </w:r>
            <w:r>
              <w:rPr>
                <w:rFonts w:hint="eastAsia"/>
                <w:lang w:val="en-GB"/>
              </w:rPr>
              <w:t>/</w:t>
            </w:r>
            <w:r w:rsidR="007627EC">
              <w:rPr>
                <w:lang w:val="en-GB"/>
              </w:rPr>
              <w:t>16</w:t>
            </w:r>
          </w:p>
        </w:tc>
        <w:tc>
          <w:tcPr>
            <w:tcW w:w="1731" w:type="dxa"/>
          </w:tcPr>
          <w:p w14:paraId="72C87C9E" w14:textId="484704F6" w:rsidR="0083398A" w:rsidRDefault="00C42D99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Rev 1</w:t>
            </w:r>
          </w:p>
        </w:tc>
        <w:tc>
          <w:tcPr>
            <w:tcW w:w="1710" w:type="dxa"/>
          </w:tcPr>
          <w:p w14:paraId="1061A526" w14:textId="508D7E17" w:rsidR="0083398A" w:rsidRDefault="00C42D99">
            <w:pPr>
              <w:spacing w:before="120" w:after="120"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羊笑佺</w:t>
            </w:r>
          </w:p>
        </w:tc>
        <w:tc>
          <w:tcPr>
            <w:tcW w:w="3770" w:type="dxa"/>
          </w:tcPr>
          <w:p w14:paraId="0D095E14" w14:textId="520E695F" w:rsidR="0083398A" w:rsidRDefault="00C42D99">
            <w:pPr>
              <w:spacing w:before="120" w:after="120" w:line="240" w:lineRule="atLeast"/>
              <w:ind w:right="318"/>
              <w:rPr>
                <w:lang w:val="en-GB"/>
              </w:rPr>
            </w:pPr>
            <w:r>
              <w:rPr>
                <w:rFonts w:hint="eastAsia"/>
                <w:lang w:val="en-GB"/>
              </w:rPr>
              <w:t>初始版本</w:t>
            </w:r>
          </w:p>
        </w:tc>
      </w:tr>
      <w:bookmarkEnd w:id="0"/>
      <w:bookmarkEnd w:id="1"/>
      <w:bookmarkEnd w:id="2"/>
    </w:tbl>
    <w:p w14:paraId="20DAD693" w14:textId="77777777" w:rsidR="00D91BEF" w:rsidRDefault="00D91BEF">
      <w:pPr>
        <w:spacing w:line="480" w:lineRule="auto"/>
        <w:jc w:val="center"/>
      </w:pPr>
    </w:p>
    <w:sectPr w:rsidR="00D91BEF"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7C6E4" w14:textId="77777777" w:rsidR="006145A7" w:rsidRDefault="006145A7">
      <w:r>
        <w:separator/>
      </w:r>
    </w:p>
  </w:endnote>
  <w:endnote w:type="continuationSeparator" w:id="0">
    <w:p w14:paraId="429C43FF" w14:textId="77777777" w:rsidR="006145A7" w:rsidRDefault="0061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D4871" w14:textId="77777777" w:rsidR="00026D51" w:rsidRDefault="00026D51">
    <w:pPr>
      <w:pStyle w:val="a6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026D51" w14:paraId="26D6538F" w14:textId="77777777">
      <w:trPr>
        <w:cantSplit/>
      </w:trPr>
      <w:tc>
        <w:tcPr>
          <w:tcW w:w="3085" w:type="dxa"/>
        </w:tcPr>
        <w:p w14:paraId="46B574F8" w14:textId="77777777" w:rsidR="00026D51" w:rsidRDefault="00026D51">
          <w:pPr>
            <w:pStyle w:val="a6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14:paraId="3A55247D" w14:textId="77777777" w:rsidR="00026D51" w:rsidRDefault="00026D51">
          <w:pPr>
            <w:pStyle w:val="a6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6145A7">
            <w:rPr>
              <w:noProof/>
              <w:sz w:val="20"/>
            </w:rPr>
            <w:t>3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14:paraId="6F659371" w14:textId="77777777" w:rsidR="00026D51" w:rsidRDefault="00026D51">
          <w:pPr>
            <w:pStyle w:val="a5"/>
            <w:spacing w:line="280" w:lineRule="atLeast"/>
            <w:jc w:val="right"/>
            <w:rPr>
              <w:sz w:val="56"/>
            </w:rPr>
          </w:pPr>
          <w:r>
            <w:rPr>
              <w:rFonts w:ascii="Anite" w:hAnsi="Anite"/>
              <w:sz w:val="56"/>
            </w:rPr>
            <w:t>qw</w:t>
          </w:r>
        </w:p>
      </w:tc>
    </w:tr>
  </w:tbl>
  <w:p w14:paraId="07505205" w14:textId="77777777" w:rsidR="00026D51" w:rsidRDefault="00026D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BD8EF" w14:textId="77777777" w:rsidR="006145A7" w:rsidRDefault="006145A7">
      <w:r>
        <w:separator/>
      </w:r>
    </w:p>
  </w:footnote>
  <w:footnote w:type="continuationSeparator" w:id="0">
    <w:p w14:paraId="3A5E6F76" w14:textId="77777777" w:rsidR="006145A7" w:rsidRDefault="00614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80"/>
      <w:gridCol w:w="7110"/>
    </w:tblGrid>
    <w:tr w:rsidR="00026D51" w14:paraId="281D481A" w14:textId="77777777">
      <w:trPr>
        <w:cantSplit/>
      </w:trPr>
      <w:tc>
        <w:tcPr>
          <w:tcW w:w="1980" w:type="dxa"/>
        </w:tcPr>
        <w:p w14:paraId="397B3640" w14:textId="77777777" w:rsidR="00026D51" w:rsidRDefault="00026D51">
          <w:pPr>
            <w:pStyle w:val="a5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ii</w:t>
          </w:r>
          <w:r>
            <w:rPr>
              <w:sz w:val="18"/>
            </w:rPr>
            <w:fldChar w:fldCharType="end"/>
          </w:r>
        </w:p>
      </w:tc>
      <w:tc>
        <w:tcPr>
          <w:tcW w:w="7110" w:type="dxa"/>
        </w:tcPr>
        <w:p w14:paraId="46DD0533" w14:textId="77777777" w:rsidR="00026D51" w:rsidRDefault="00026D51">
          <w:pPr>
            <w:pStyle w:val="a5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 w:rsidR="006145A7">
            <w:rPr>
              <w:rFonts w:hint="eastAsia"/>
              <w:sz w:val="18"/>
            </w:rPr>
            <w:t>系统概要设计</w:t>
          </w:r>
          <w:r>
            <w:rPr>
              <w:sz w:val="18"/>
            </w:rPr>
            <w:fldChar w:fldCharType="end"/>
          </w:r>
        </w:p>
      </w:tc>
    </w:tr>
    <w:tr w:rsidR="00026D51" w14:paraId="1750D4C5" w14:textId="77777777">
      <w:trPr>
        <w:cantSplit/>
      </w:trPr>
      <w:tc>
        <w:tcPr>
          <w:tcW w:w="1980" w:type="dxa"/>
        </w:tcPr>
        <w:p w14:paraId="0663C75E" w14:textId="77777777" w:rsidR="00026D51" w:rsidRDefault="00026D51">
          <w:pPr>
            <w:pStyle w:val="a5"/>
            <w:rPr>
              <w:sz w:val="18"/>
            </w:rPr>
          </w:pPr>
        </w:p>
      </w:tc>
      <w:tc>
        <w:tcPr>
          <w:tcW w:w="7110" w:type="dxa"/>
        </w:tcPr>
        <w:p w14:paraId="3CE42449" w14:textId="77777777" w:rsidR="00026D51" w:rsidRDefault="00026D51">
          <w:pPr>
            <w:pStyle w:val="a5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KEYWORDS  \* MERGEFORMAT </w:instrText>
          </w:r>
          <w:r>
            <w:rPr>
              <w:sz w:val="18"/>
            </w:rPr>
            <w:fldChar w:fldCharType="end"/>
          </w:r>
        </w:p>
      </w:tc>
    </w:tr>
    <w:tr w:rsidR="00026D51" w14:paraId="68255971" w14:textId="77777777">
      <w:trPr>
        <w:cantSplit/>
      </w:trPr>
      <w:tc>
        <w:tcPr>
          <w:tcW w:w="1980" w:type="dxa"/>
        </w:tcPr>
        <w:p w14:paraId="12FF51A7" w14:textId="77777777" w:rsidR="00026D51" w:rsidRDefault="00026D51">
          <w:pPr>
            <w:pStyle w:val="a5"/>
            <w:rPr>
              <w:sz w:val="18"/>
            </w:rPr>
          </w:pPr>
        </w:p>
      </w:tc>
      <w:tc>
        <w:tcPr>
          <w:tcW w:w="7110" w:type="dxa"/>
        </w:tcPr>
        <w:p w14:paraId="67EC1D1A" w14:textId="77777777" w:rsidR="00026D51" w:rsidRDefault="00026D51">
          <w:pPr>
            <w:pStyle w:val="a5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"Version" \* MERGEFORMAT </w:instrText>
          </w:r>
          <w:r>
            <w:rPr>
              <w:sz w:val="18"/>
            </w:rPr>
            <w:fldChar w:fldCharType="separate"/>
          </w:r>
          <w:r w:rsidR="006145A7">
            <w:rPr>
              <w:sz w:val="18"/>
            </w:rPr>
            <w:t>R1</w:t>
          </w:r>
          <w:r>
            <w:rPr>
              <w:sz w:val="18"/>
            </w:rPr>
            <w:fldChar w:fldCharType="end"/>
          </w:r>
        </w:p>
      </w:tc>
    </w:tr>
  </w:tbl>
  <w:p w14:paraId="7BE52C93" w14:textId="77777777" w:rsidR="00026D51" w:rsidRDefault="00026D5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880"/>
    </w:tblGrid>
    <w:tr w:rsidR="00026D51" w14:paraId="739A2A17" w14:textId="77777777">
      <w:trPr>
        <w:cantSplit/>
      </w:trPr>
      <w:tc>
        <w:tcPr>
          <w:tcW w:w="6210" w:type="dxa"/>
        </w:tcPr>
        <w:p w14:paraId="72CF6B9B" w14:textId="5C565358" w:rsidR="00026D51" w:rsidRDefault="00026D51">
          <w:pPr>
            <w:pStyle w:val="a5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 w:rsidR="00D717EC">
            <w:rPr>
              <w:rFonts w:hint="eastAsia"/>
              <w:sz w:val="18"/>
            </w:rPr>
            <w:t>趣讯平台多帐户概要设计</w:t>
          </w:r>
          <w:r>
            <w:rPr>
              <w:sz w:val="18"/>
            </w:rPr>
            <w:fldChar w:fldCharType="end"/>
          </w:r>
        </w:p>
      </w:tc>
      <w:tc>
        <w:tcPr>
          <w:tcW w:w="2880" w:type="dxa"/>
        </w:tcPr>
        <w:p w14:paraId="1A60188A" w14:textId="35C55B2E" w:rsidR="00026D51" w:rsidRDefault="00026D51">
          <w:pPr>
            <w:pStyle w:val="a5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 w:rsidR="00B54B0B">
            <w:rPr>
              <w:noProof/>
              <w:sz w:val="18"/>
            </w:rPr>
            <w:t>7</w:t>
          </w:r>
          <w:r>
            <w:rPr>
              <w:sz w:val="18"/>
            </w:rPr>
            <w:fldChar w:fldCharType="end"/>
          </w:r>
        </w:p>
      </w:tc>
    </w:tr>
  </w:tbl>
  <w:p w14:paraId="46616378" w14:textId="77777777" w:rsidR="00026D51" w:rsidRDefault="00026D5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090"/>
    </w:tblGrid>
    <w:tr w:rsidR="00026D51" w14:paraId="0BDDDDA8" w14:textId="77777777">
      <w:trPr>
        <w:cantSplit/>
      </w:trPr>
      <w:tc>
        <w:tcPr>
          <w:tcW w:w="9090" w:type="dxa"/>
        </w:tcPr>
        <w:p w14:paraId="2802BB72" w14:textId="77777777" w:rsidR="00026D51" w:rsidRDefault="00026D51">
          <w:pPr>
            <w:pStyle w:val="a5"/>
            <w:jc w:val="right"/>
          </w:pPr>
        </w:p>
      </w:tc>
    </w:tr>
  </w:tbl>
  <w:p w14:paraId="598D3652" w14:textId="77777777" w:rsidR="00026D51" w:rsidRDefault="00026D51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026D51" w14:paraId="16F65BEF" w14:textId="77777777">
      <w:trPr>
        <w:cantSplit/>
      </w:trPr>
      <w:tc>
        <w:tcPr>
          <w:tcW w:w="4156" w:type="dxa"/>
        </w:tcPr>
        <w:p w14:paraId="0855D940" w14:textId="77777777" w:rsidR="00026D51" w:rsidRDefault="00026D51">
          <w:pPr>
            <w:pStyle w:val="a5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14:paraId="607C2DD0" w14:textId="77777777" w:rsidR="00026D51" w:rsidRDefault="00026D51">
          <w:pPr>
            <w:pStyle w:val="a5"/>
            <w:jc w:val="right"/>
          </w:pPr>
        </w:p>
      </w:tc>
    </w:tr>
    <w:tr w:rsidR="00026D51" w14:paraId="78CC34EB" w14:textId="77777777">
      <w:trPr>
        <w:cantSplit/>
      </w:trPr>
      <w:tc>
        <w:tcPr>
          <w:tcW w:w="4156" w:type="dxa"/>
        </w:tcPr>
        <w:p w14:paraId="04318B5D" w14:textId="77777777" w:rsidR="00026D51" w:rsidRDefault="00D109EB">
          <w:fldSimple w:instr="title  \* Mergeformat ">
            <w:r w:rsidR="006145A7">
              <w:rPr>
                <w:rFonts w:hint="eastAsia"/>
              </w:rPr>
              <w:t>系统概要设计</w:t>
            </w:r>
          </w:fldSimple>
        </w:p>
      </w:tc>
      <w:tc>
        <w:tcPr>
          <w:tcW w:w="5058" w:type="dxa"/>
        </w:tcPr>
        <w:p w14:paraId="7BBC105A" w14:textId="77777777" w:rsidR="00026D51" w:rsidRDefault="00026D51">
          <w:pPr>
            <w:jc w:val="right"/>
          </w:pPr>
          <w:r>
            <w:t>MDC/QMS/PROC/430</w:t>
          </w:r>
        </w:p>
      </w:tc>
    </w:tr>
  </w:tbl>
  <w:p w14:paraId="4D170EAF" w14:textId="77777777" w:rsidR="00026D51" w:rsidRDefault="00026D5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588DE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numFmt w:val="decimal"/>
      <w:lvlText w:val="%2."/>
      <w:lvlJc w:val="left"/>
      <w:pPr>
        <w:tabs>
          <w:tab w:val="num" w:pos="720"/>
        </w:tabs>
        <w:ind w:left="720" w:hanging="720"/>
      </w:pPr>
    </w:lvl>
    <w:lvl w:ilvl="2"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numFmt w:val="decimal"/>
      <w:lvlText w:val="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  <w:rPr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pStyle w:val="8"/>
      <w:lvlText w:val="%8)"/>
      <w:lvlJc w:val="right"/>
      <w:pPr>
        <w:tabs>
          <w:tab w:val="num" w:pos="1735"/>
        </w:tabs>
        <w:ind w:left="1735" w:hanging="317"/>
      </w:pPr>
    </w:lvl>
    <w:lvl w:ilvl="8">
      <w:start w:val="1"/>
      <w:numFmt w:val="none"/>
      <w:pStyle w:val="9"/>
      <w:lvlText w:val=""/>
      <w:lvlJc w:val="left"/>
      <w:pPr>
        <w:tabs>
          <w:tab w:val="num" w:pos="1735"/>
        </w:tabs>
        <w:ind w:left="1735" w:hanging="584"/>
      </w:pPr>
      <w:rPr>
        <w:rFonts w:ascii="Wingdings" w:hAnsi="Wingdings" w:hint="default"/>
      </w:rPr>
    </w:lvl>
  </w:abstractNum>
  <w:abstractNum w:abstractNumId="1" w15:restartNumberingAfterBreak="0">
    <w:nsid w:val="411D40E3"/>
    <w:multiLevelType w:val="multilevel"/>
    <w:tmpl w:val="37BA4F4E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2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3" w15:restartNumberingAfterBreak="0">
    <w:nsid w:val="63F16D7B"/>
    <w:multiLevelType w:val="singleLevel"/>
    <w:tmpl w:val="21369A10"/>
    <w:lvl w:ilvl="0">
      <w:start w:val="1"/>
      <w:numFmt w:val="decimal"/>
      <w:pStyle w:val="zengwennumber"/>
      <w:lvlText w:val="%1."/>
      <w:lvlJc w:val="left"/>
      <w:pPr>
        <w:tabs>
          <w:tab w:val="num" w:pos="567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1"/>
  </w:num>
  <w:num w:numId="2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mirrorMargins/>
  <w:bordersDoNotSurroundHeader/>
  <w:bordersDoNotSurroundFooter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>
      <o:colormenu v:ext="edit" fillcolor="none [24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A7"/>
    <w:rsid w:val="00001F58"/>
    <w:rsid w:val="00012A9E"/>
    <w:rsid w:val="00014990"/>
    <w:rsid w:val="000154E1"/>
    <w:rsid w:val="00017355"/>
    <w:rsid w:val="000252BC"/>
    <w:rsid w:val="00026D51"/>
    <w:rsid w:val="000320A5"/>
    <w:rsid w:val="00032A3B"/>
    <w:rsid w:val="00053318"/>
    <w:rsid w:val="000550CB"/>
    <w:rsid w:val="00056B6A"/>
    <w:rsid w:val="00062259"/>
    <w:rsid w:val="000A44F9"/>
    <w:rsid w:val="000B50D9"/>
    <w:rsid w:val="000B5B46"/>
    <w:rsid w:val="000F1268"/>
    <w:rsid w:val="001268C1"/>
    <w:rsid w:val="00135169"/>
    <w:rsid w:val="00142587"/>
    <w:rsid w:val="001471CF"/>
    <w:rsid w:val="00150541"/>
    <w:rsid w:val="0016178E"/>
    <w:rsid w:val="00164767"/>
    <w:rsid w:val="001721C2"/>
    <w:rsid w:val="00174A4D"/>
    <w:rsid w:val="0018132A"/>
    <w:rsid w:val="00183197"/>
    <w:rsid w:val="00184331"/>
    <w:rsid w:val="001B12F5"/>
    <w:rsid w:val="001B52CD"/>
    <w:rsid w:val="001B780F"/>
    <w:rsid w:val="001D000B"/>
    <w:rsid w:val="001E294E"/>
    <w:rsid w:val="00217DE0"/>
    <w:rsid w:val="00220EA1"/>
    <w:rsid w:val="0023488E"/>
    <w:rsid w:val="00234BE4"/>
    <w:rsid w:val="00241580"/>
    <w:rsid w:val="00260A7B"/>
    <w:rsid w:val="00263296"/>
    <w:rsid w:val="002721B8"/>
    <w:rsid w:val="002806F5"/>
    <w:rsid w:val="002838E7"/>
    <w:rsid w:val="0029162D"/>
    <w:rsid w:val="002A5B05"/>
    <w:rsid w:val="002B2DD7"/>
    <w:rsid w:val="002B639B"/>
    <w:rsid w:val="002C5D3C"/>
    <w:rsid w:val="002E4C94"/>
    <w:rsid w:val="002E613E"/>
    <w:rsid w:val="002E7177"/>
    <w:rsid w:val="002F12EC"/>
    <w:rsid w:val="002F272D"/>
    <w:rsid w:val="002F4DDB"/>
    <w:rsid w:val="002F7B02"/>
    <w:rsid w:val="00325005"/>
    <w:rsid w:val="00375502"/>
    <w:rsid w:val="003C09FA"/>
    <w:rsid w:val="003C2950"/>
    <w:rsid w:val="003C4B8B"/>
    <w:rsid w:val="003C75D6"/>
    <w:rsid w:val="003C7CF5"/>
    <w:rsid w:val="003C7D02"/>
    <w:rsid w:val="003F3270"/>
    <w:rsid w:val="00407964"/>
    <w:rsid w:val="00425231"/>
    <w:rsid w:val="0043724C"/>
    <w:rsid w:val="0048538E"/>
    <w:rsid w:val="00490575"/>
    <w:rsid w:val="00497E65"/>
    <w:rsid w:val="004B0A05"/>
    <w:rsid w:val="004B7041"/>
    <w:rsid w:val="004D42DE"/>
    <w:rsid w:val="004D7B39"/>
    <w:rsid w:val="004E0E3F"/>
    <w:rsid w:val="004E433E"/>
    <w:rsid w:val="004F48BD"/>
    <w:rsid w:val="00511030"/>
    <w:rsid w:val="00511E92"/>
    <w:rsid w:val="00513266"/>
    <w:rsid w:val="00513D89"/>
    <w:rsid w:val="0055084F"/>
    <w:rsid w:val="005609B5"/>
    <w:rsid w:val="00560AA7"/>
    <w:rsid w:val="00565248"/>
    <w:rsid w:val="00566703"/>
    <w:rsid w:val="00582E9D"/>
    <w:rsid w:val="00587544"/>
    <w:rsid w:val="00587E25"/>
    <w:rsid w:val="005A5741"/>
    <w:rsid w:val="005B0349"/>
    <w:rsid w:val="005C6151"/>
    <w:rsid w:val="005D61C7"/>
    <w:rsid w:val="005F564C"/>
    <w:rsid w:val="005F5DF9"/>
    <w:rsid w:val="00607DCB"/>
    <w:rsid w:val="006145A7"/>
    <w:rsid w:val="006149AF"/>
    <w:rsid w:val="006149FF"/>
    <w:rsid w:val="00662A33"/>
    <w:rsid w:val="00670BDB"/>
    <w:rsid w:val="0067581F"/>
    <w:rsid w:val="006965A6"/>
    <w:rsid w:val="006C1DD5"/>
    <w:rsid w:val="006C3AA3"/>
    <w:rsid w:val="006D6BD7"/>
    <w:rsid w:val="006D7BE9"/>
    <w:rsid w:val="006E463F"/>
    <w:rsid w:val="006E5E05"/>
    <w:rsid w:val="00721C14"/>
    <w:rsid w:val="00724A61"/>
    <w:rsid w:val="0073680F"/>
    <w:rsid w:val="007627EC"/>
    <w:rsid w:val="00777F11"/>
    <w:rsid w:val="00780A12"/>
    <w:rsid w:val="007915F9"/>
    <w:rsid w:val="007A57C1"/>
    <w:rsid w:val="007B3358"/>
    <w:rsid w:val="007D154B"/>
    <w:rsid w:val="007F6663"/>
    <w:rsid w:val="00804CD3"/>
    <w:rsid w:val="008111E4"/>
    <w:rsid w:val="008225E6"/>
    <w:rsid w:val="00822DCC"/>
    <w:rsid w:val="0083398A"/>
    <w:rsid w:val="008361D2"/>
    <w:rsid w:val="00844E67"/>
    <w:rsid w:val="00846573"/>
    <w:rsid w:val="00882B15"/>
    <w:rsid w:val="008871DD"/>
    <w:rsid w:val="008949A7"/>
    <w:rsid w:val="008A1EF8"/>
    <w:rsid w:val="008F0962"/>
    <w:rsid w:val="008F2BAD"/>
    <w:rsid w:val="008F3E17"/>
    <w:rsid w:val="0092458C"/>
    <w:rsid w:val="00934962"/>
    <w:rsid w:val="00966DD2"/>
    <w:rsid w:val="00975298"/>
    <w:rsid w:val="009903E2"/>
    <w:rsid w:val="009D375A"/>
    <w:rsid w:val="009D59C2"/>
    <w:rsid w:val="009E5C5A"/>
    <w:rsid w:val="009F2DBE"/>
    <w:rsid w:val="00A610A4"/>
    <w:rsid w:val="00A66B07"/>
    <w:rsid w:val="00A71932"/>
    <w:rsid w:val="00A95613"/>
    <w:rsid w:val="00AA09CD"/>
    <w:rsid w:val="00AE09B8"/>
    <w:rsid w:val="00AE394F"/>
    <w:rsid w:val="00AE725E"/>
    <w:rsid w:val="00AF11F4"/>
    <w:rsid w:val="00AF4B8B"/>
    <w:rsid w:val="00B10D64"/>
    <w:rsid w:val="00B14E4F"/>
    <w:rsid w:val="00B23EAC"/>
    <w:rsid w:val="00B531A1"/>
    <w:rsid w:val="00B541B0"/>
    <w:rsid w:val="00B54752"/>
    <w:rsid w:val="00B54B0B"/>
    <w:rsid w:val="00B75709"/>
    <w:rsid w:val="00BA0542"/>
    <w:rsid w:val="00BB23B7"/>
    <w:rsid w:val="00BB6072"/>
    <w:rsid w:val="00BD4640"/>
    <w:rsid w:val="00BD52F4"/>
    <w:rsid w:val="00C04B35"/>
    <w:rsid w:val="00C04EF5"/>
    <w:rsid w:val="00C10D67"/>
    <w:rsid w:val="00C15B1F"/>
    <w:rsid w:val="00C2069D"/>
    <w:rsid w:val="00C340CA"/>
    <w:rsid w:val="00C35289"/>
    <w:rsid w:val="00C42D99"/>
    <w:rsid w:val="00C449E0"/>
    <w:rsid w:val="00C628B3"/>
    <w:rsid w:val="00C76F49"/>
    <w:rsid w:val="00C828C7"/>
    <w:rsid w:val="00C96A2C"/>
    <w:rsid w:val="00CB0A45"/>
    <w:rsid w:val="00CB306A"/>
    <w:rsid w:val="00CB3746"/>
    <w:rsid w:val="00CB3AD8"/>
    <w:rsid w:val="00CD2141"/>
    <w:rsid w:val="00CD6B67"/>
    <w:rsid w:val="00CF4251"/>
    <w:rsid w:val="00D00083"/>
    <w:rsid w:val="00D109EB"/>
    <w:rsid w:val="00D17DBB"/>
    <w:rsid w:val="00D23D79"/>
    <w:rsid w:val="00D37A0E"/>
    <w:rsid w:val="00D56B33"/>
    <w:rsid w:val="00D717EC"/>
    <w:rsid w:val="00D8426F"/>
    <w:rsid w:val="00D91BEF"/>
    <w:rsid w:val="00D96E1B"/>
    <w:rsid w:val="00DA4037"/>
    <w:rsid w:val="00DB31ED"/>
    <w:rsid w:val="00DB386B"/>
    <w:rsid w:val="00DE03C9"/>
    <w:rsid w:val="00E30011"/>
    <w:rsid w:val="00E32C20"/>
    <w:rsid w:val="00E43B7E"/>
    <w:rsid w:val="00E6172A"/>
    <w:rsid w:val="00E742CE"/>
    <w:rsid w:val="00EA61E7"/>
    <w:rsid w:val="00EF6C38"/>
    <w:rsid w:val="00F22DE6"/>
    <w:rsid w:val="00F3112A"/>
    <w:rsid w:val="00F437C2"/>
    <w:rsid w:val="00F62674"/>
    <w:rsid w:val="00F64856"/>
    <w:rsid w:val="00F84E87"/>
    <w:rsid w:val="00F84F7F"/>
    <w:rsid w:val="00F873A3"/>
    <w:rsid w:val="00F9199E"/>
    <w:rsid w:val="00F9755C"/>
    <w:rsid w:val="00FA2D9D"/>
    <w:rsid w:val="00FA4CDA"/>
    <w:rsid w:val="00FB6E97"/>
    <w:rsid w:val="00FC0DD9"/>
    <w:rsid w:val="00FC4246"/>
    <w:rsid w:val="00FD34A3"/>
    <w:rsid w:val="00FE3113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0CA7A6D4"/>
  <w15:chartTrackingRefBased/>
  <w15:docId w15:val="{5E5BE39C-5553-4B0C-AC60-C4B1BDC0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EAC"/>
    <w:rPr>
      <w:rFonts w:ascii="Segoe UI" w:eastAsia="黑体" w:hAnsi="Segoe UI"/>
      <w:sz w:val="22"/>
    </w:rPr>
  </w:style>
  <w:style w:type="paragraph" w:styleId="1">
    <w:name w:val="heading 1"/>
    <w:basedOn w:val="a"/>
    <w:next w:val="2"/>
    <w:qFormat/>
    <w:rsid w:val="00234BE4"/>
    <w:pPr>
      <w:keepNext/>
      <w:pageBreakBefore/>
      <w:numPr>
        <w:numId w:val="3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color w:val="1F4E79"/>
      <w:sz w:val="36"/>
      <w:lang w:val="en-GB"/>
    </w:rPr>
  </w:style>
  <w:style w:type="paragraph" w:styleId="2">
    <w:name w:val="heading 2"/>
    <w:basedOn w:val="1"/>
    <w:next w:val="a0"/>
    <w:qFormat/>
    <w:rsid w:val="003C75D6"/>
    <w:pPr>
      <w:pageBreakBefore w:val="0"/>
      <w:numPr>
        <w:ilvl w:val="1"/>
        <w:numId w:val="4"/>
      </w:numPr>
      <w:tabs>
        <w:tab w:val="clear" w:pos="1440"/>
      </w:tabs>
      <w:outlineLvl w:val="1"/>
    </w:pPr>
    <w:rPr>
      <w:bCs/>
      <w:caps w:val="0"/>
      <w:smallCaps/>
      <w:sz w:val="28"/>
      <w:szCs w:val="28"/>
    </w:rPr>
  </w:style>
  <w:style w:type="paragraph" w:styleId="3">
    <w:name w:val="heading 3"/>
    <w:basedOn w:val="a"/>
    <w:next w:val="5"/>
    <w:qFormat/>
    <w:pPr>
      <w:keepNext/>
      <w:numPr>
        <w:ilvl w:val="2"/>
        <w:numId w:val="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4">
    <w:name w:val="heading 4"/>
    <w:basedOn w:val="a"/>
    <w:next w:val="5"/>
    <w:qFormat/>
    <w:pPr>
      <w:keepNext/>
      <w:numPr>
        <w:ilvl w:val="3"/>
        <w:numId w:val="6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5">
    <w:name w:val="heading 5"/>
    <w:basedOn w:val="a"/>
    <w:qFormat/>
    <w:rsid w:val="00217DE0"/>
    <w:pPr>
      <w:keepLines/>
      <w:numPr>
        <w:ilvl w:val="4"/>
        <w:numId w:val="4"/>
      </w:numPr>
      <w:suppressLineNumbers/>
      <w:spacing w:before="160"/>
      <w:jc w:val="both"/>
      <w:outlineLvl w:val="4"/>
    </w:pPr>
    <w:rPr>
      <w:i/>
      <w:sz w:val="24"/>
      <w:lang w:val="en-GB"/>
    </w:rPr>
  </w:style>
  <w:style w:type="paragraph" w:styleId="6">
    <w:name w:val="heading 6"/>
    <w:basedOn w:val="a"/>
    <w:qFormat/>
    <w:pPr>
      <w:keepLines/>
      <w:suppressLineNumbers/>
      <w:tabs>
        <w:tab w:val="num" w:pos="1151"/>
      </w:tabs>
      <w:spacing w:before="120"/>
      <w:ind w:left="1151" w:hanging="431"/>
      <w:jc w:val="both"/>
      <w:outlineLvl w:val="5"/>
    </w:pPr>
    <w:rPr>
      <w:sz w:val="24"/>
      <w:lang w:val="en-GB"/>
    </w:rPr>
  </w:style>
  <w:style w:type="paragraph" w:styleId="7">
    <w:name w:val="heading 7"/>
    <w:basedOn w:val="6"/>
    <w:qFormat/>
    <w:pPr>
      <w:numPr>
        <w:ilvl w:val="6"/>
        <w:numId w:val="7"/>
      </w:numPr>
      <w:outlineLvl w:val="6"/>
    </w:pPr>
  </w:style>
  <w:style w:type="paragraph" w:styleId="8">
    <w:name w:val="heading 8"/>
    <w:basedOn w:val="a"/>
    <w:qFormat/>
    <w:pPr>
      <w:keepLines/>
      <w:numPr>
        <w:ilvl w:val="7"/>
        <w:numId w:val="1"/>
      </w:numPr>
      <w:suppressLineNumbers/>
      <w:spacing w:before="120"/>
      <w:jc w:val="both"/>
      <w:outlineLvl w:val="7"/>
    </w:pPr>
    <w:rPr>
      <w:sz w:val="24"/>
      <w:lang w:val="en-GB"/>
    </w:rPr>
  </w:style>
  <w:style w:type="paragraph" w:styleId="9">
    <w:name w:val="heading 9"/>
    <w:basedOn w:val="8"/>
    <w:qFormat/>
    <w:pPr>
      <w:numPr>
        <w:ilvl w:val="8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semiHidden/>
    <w:pPr>
      <w:spacing w:before="160"/>
      <w:ind w:left="720"/>
    </w:pPr>
    <w:rPr>
      <w:sz w:val="24"/>
      <w:lang w:val="en-GB"/>
    </w:rPr>
  </w:style>
  <w:style w:type="paragraph" w:styleId="80">
    <w:name w:val="toc 8"/>
    <w:basedOn w:val="a"/>
    <w:semiHidden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70">
    <w:name w:val="toc 7"/>
    <w:basedOn w:val="a"/>
    <w:semiHidden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60">
    <w:name w:val="toc 6"/>
    <w:basedOn w:val="a"/>
    <w:semiHidden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50">
    <w:name w:val="toc 5"/>
    <w:basedOn w:val="a"/>
    <w:semiHidden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40">
    <w:name w:val="toc 4"/>
    <w:basedOn w:val="a"/>
    <w:semiHidden/>
    <w:pPr>
      <w:tabs>
        <w:tab w:val="right" w:leader="dot" w:pos="9027"/>
      </w:tabs>
      <w:ind w:left="1080"/>
    </w:pPr>
    <w:rPr>
      <w:sz w:val="24"/>
      <w:lang w:val="en-GB"/>
    </w:rPr>
  </w:style>
  <w:style w:type="paragraph" w:styleId="30">
    <w:name w:val="toc 3"/>
    <w:basedOn w:val="a"/>
    <w:semiHidden/>
    <w:pPr>
      <w:tabs>
        <w:tab w:val="right" w:leader="dot" w:pos="9027"/>
      </w:tabs>
      <w:ind w:left="357"/>
    </w:pPr>
    <w:rPr>
      <w:b/>
      <w:sz w:val="24"/>
      <w:lang w:val="en-GB"/>
    </w:rPr>
  </w:style>
  <w:style w:type="paragraph" w:styleId="20">
    <w:name w:val="toc 2"/>
    <w:basedOn w:val="a"/>
    <w:uiPriority w:val="39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10">
    <w:name w:val="toc 1"/>
    <w:basedOn w:val="a"/>
    <w:uiPriority w:val="39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00"/>
    </w:pPr>
  </w:style>
  <w:style w:type="paragraph" w:customStyle="1" w:styleId="Term">
    <w:name w:val="Term"/>
    <w:basedOn w:val="a4"/>
    <w:rPr>
      <w:b/>
      <w:i/>
    </w:rPr>
  </w:style>
  <w:style w:type="paragraph" w:styleId="a5">
    <w:name w:val="header"/>
    <w:basedOn w:val="a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a6">
    <w:name w:val="footer"/>
    <w:basedOn w:val="a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a7">
    <w:name w:val="footnote text"/>
    <w:basedOn w:val="a"/>
    <w:semiHidden/>
  </w:style>
  <w:style w:type="character" w:styleId="a8">
    <w:name w:val="footnote reference"/>
    <w:semiHidden/>
    <w:rPr>
      <w:vertAlign w:val="superscript"/>
    </w:rPr>
  </w:style>
  <w:style w:type="paragraph" w:customStyle="1" w:styleId="figtitle">
    <w:name w:val="figtitle"/>
    <w:basedOn w:val="a"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  <w:rPr>
      <w:rFonts w:ascii="NewCenturySchlbk" w:hAnsi="NewCenturySchlbk"/>
      <w:b/>
      <w:sz w:val="24"/>
    </w:rPr>
  </w:style>
  <w:style w:type="paragraph" w:customStyle="1" w:styleId="FirstPara">
    <w:name w:val="FirstPara"/>
    <w:basedOn w:val="a"/>
    <w:pPr>
      <w:widowControl w:val="0"/>
      <w:spacing w:line="240" w:lineRule="atLeast"/>
      <w:jc w:val="both"/>
    </w:pPr>
    <w:rPr>
      <w:sz w:val="24"/>
    </w:rPr>
  </w:style>
  <w:style w:type="paragraph" w:customStyle="1" w:styleId="Heading5a">
    <w:name w:val="Heading 5a"/>
    <w:basedOn w:val="5"/>
    <w:pPr>
      <w:ind w:firstLine="0"/>
      <w:outlineLvl w:val="9"/>
    </w:pPr>
  </w:style>
  <w:style w:type="paragraph" w:customStyle="1" w:styleId="Heading6a">
    <w:name w:val="Heading 6a"/>
    <w:basedOn w:val="6"/>
    <w:pPr>
      <w:tabs>
        <w:tab w:val="clear" w:pos="1151"/>
      </w:tabs>
      <w:ind w:left="1152" w:hanging="432"/>
      <w:outlineLvl w:val="9"/>
    </w:pPr>
  </w:style>
  <w:style w:type="paragraph" w:customStyle="1" w:styleId="w2base3">
    <w:name w:val="w2 base3"/>
    <w:pPr>
      <w:keepLines/>
      <w:jc w:val="both"/>
    </w:pPr>
    <w:rPr>
      <w:sz w:val="24"/>
      <w:lang w:val="en-GB"/>
    </w:rPr>
  </w:style>
  <w:style w:type="paragraph" w:styleId="21">
    <w:name w:val="Body Text 2"/>
    <w:basedOn w:val="a"/>
    <w:semiHidden/>
    <w:rPr>
      <w:sz w:val="24"/>
    </w:rPr>
  </w:style>
  <w:style w:type="paragraph" w:styleId="a9">
    <w:name w:val="Body Text Indent"/>
    <w:basedOn w:val="a"/>
    <w:semiHidden/>
    <w:pPr>
      <w:ind w:left="1560"/>
    </w:pPr>
    <w:rPr>
      <w:sz w:val="24"/>
    </w:rPr>
  </w:style>
  <w:style w:type="paragraph" w:styleId="22">
    <w:name w:val="Body Text Indent 2"/>
    <w:basedOn w:val="a"/>
    <w:semiHidden/>
    <w:pPr>
      <w:ind w:left="720"/>
    </w:pPr>
    <w:rPr>
      <w:i/>
      <w:sz w:val="24"/>
    </w:rPr>
  </w:style>
  <w:style w:type="paragraph" w:customStyle="1" w:styleId="Doccontrolfirst">
    <w:name w:val="Doc control first"/>
    <w:basedOn w:val="1"/>
    <w:pPr>
      <w:outlineLvl w:val="9"/>
    </w:pPr>
  </w:style>
  <w:style w:type="paragraph" w:customStyle="1" w:styleId="Doccontrolother">
    <w:name w:val="Doc control other"/>
    <w:basedOn w:val="1"/>
    <w:pPr>
      <w:pageBreakBefore w:val="0"/>
      <w:spacing w:before="360"/>
      <w:outlineLvl w:val="9"/>
    </w:pPr>
  </w:style>
  <w:style w:type="paragraph" w:customStyle="1" w:styleId="Preface1">
    <w:name w:val="Preface 1"/>
    <w:pPr>
      <w:keepNext/>
    </w:pPr>
    <w:rPr>
      <w:rFonts w:ascii="Arial" w:hAnsi="Arial"/>
      <w:b/>
      <w:caps/>
      <w:sz w:val="28"/>
      <w:lang w:val="en-GB"/>
    </w:rPr>
  </w:style>
  <w:style w:type="paragraph" w:customStyle="1" w:styleId="Preface2">
    <w:name w:val="Preface 2"/>
    <w:basedOn w:val="Preface1"/>
    <w:pPr>
      <w:spacing w:before="280"/>
    </w:pPr>
    <w:rPr>
      <w:sz w:val="24"/>
    </w:rPr>
  </w:style>
  <w:style w:type="paragraph" w:customStyle="1" w:styleId="Preface5">
    <w:name w:val="Preface 5"/>
    <w:link w:val="Preface50"/>
    <w:pPr>
      <w:spacing w:before="160"/>
    </w:pPr>
    <w:rPr>
      <w:i/>
      <w:sz w:val="24"/>
      <w:lang w:val="en-GB"/>
    </w:rPr>
  </w:style>
  <w:style w:type="paragraph" w:customStyle="1" w:styleId="preface6">
    <w:name w:val="preface 6"/>
    <w:basedOn w:val="6"/>
    <w:pPr>
      <w:numPr>
        <w:ilvl w:val="5"/>
        <w:numId w:val="8"/>
      </w:numPr>
    </w:pPr>
    <w:rPr>
      <w:i/>
    </w:rPr>
  </w:style>
  <w:style w:type="paragraph" w:customStyle="1" w:styleId="Preface7">
    <w:name w:val="Preface 7"/>
    <w:pPr>
      <w:numPr>
        <w:numId w:val="9"/>
      </w:numPr>
      <w:spacing w:before="120"/>
    </w:pPr>
    <w:rPr>
      <w:i/>
      <w:noProof/>
      <w:sz w:val="24"/>
    </w:rPr>
  </w:style>
  <w:style w:type="paragraph" w:customStyle="1" w:styleId="Title1">
    <w:name w:val="Title1"/>
    <w:link w:val="Title10"/>
    <w:pPr>
      <w:pBdr>
        <w:top w:val="single" w:sz="48" w:space="1" w:color="auto"/>
      </w:pBdr>
      <w:spacing w:before="3360"/>
      <w:jc w:val="right"/>
    </w:pPr>
    <w:rPr>
      <w:rFonts w:ascii="Arial" w:hAnsi="Arial"/>
      <w:b/>
      <w:i/>
      <w:sz w:val="36"/>
      <w:lang w:val="en-GB"/>
    </w:rPr>
  </w:style>
  <w:style w:type="paragraph" w:customStyle="1" w:styleId="Title2">
    <w:name w:val="Title2"/>
    <w:basedOn w:val="a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a"/>
    <w:link w:val="Title30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a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a"/>
    <w:pPr>
      <w:pageBreakBefore/>
      <w:spacing w:before="240" w:after="720"/>
      <w:jc w:val="center"/>
    </w:pPr>
    <w:rPr>
      <w:rFonts w:ascii="Arial" w:hAnsi="Arial"/>
      <w:b/>
      <w:sz w:val="28"/>
    </w:rPr>
  </w:style>
  <w:style w:type="paragraph" w:customStyle="1" w:styleId="App1">
    <w:name w:val="App1"/>
    <w:next w:val="5"/>
    <w:pPr>
      <w:keepNext/>
      <w:pageBreakBefore/>
      <w:spacing w:before="280" w:after="160"/>
    </w:pPr>
    <w:rPr>
      <w:rFonts w:ascii="Arial" w:hAnsi="Arial"/>
      <w:b/>
      <w:caps/>
      <w:sz w:val="28"/>
      <w:lang w:val="en-GB"/>
    </w:rPr>
  </w:style>
  <w:style w:type="paragraph" w:customStyle="1" w:styleId="App2">
    <w:name w:val="App2"/>
    <w:basedOn w:val="App1"/>
    <w:pPr>
      <w:pageBreakBefore w:val="0"/>
    </w:pPr>
    <w:rPr>
      <w:caps w:val="0"/>
      <w:sz w:val="24"/>
    </w:rPr>
  </w:style>
  <w:style w:type="paragraph" w:customStyle="1" w:styleId="Aa">
    <w:name w:val="标题A"/>
    <w:basedOn w:val="Title1"/>
    <w:link w:val="Ab"/>
    <w:qFormat/>
    <w:rsid w:val="00026D51"/>
    <w:pPr>
      <w:pBdr>
        <w:top w:val="single" w:sz="18" w:space="1" w:color="auto"/>
      </w:pBdr>
    </w:pPr>
    <w:rPr>
      <w:rFonts w:eastAsia="黑体" w:cs="微软雅黑"/>
      <w:i w:val="0"/>
      <w:sz w:val="40"/>
    </w:rPr>
  </w:style>
  <w:style w:type="paragraph" w:customStyle="1" w:styleId="B">
    <w:name w:val="标题B"/>
    <w:basedOn w:val="Title3"/>
    <w:link w:val="B0"/>
    <w:qFormat/>
    <w:rsid w:val="00026D51"/>
    <w:rPr>
      <w:rFonts w:ascii="黑体" w:hAnsi="黑体" w:cs="微软雅黑"/>
      <w:i w:val="0"/>
    </w:rPr>
  </w:style>
  <w:style w:type="character" w:customStyle="1" w:styleId="Title10">
    <w:name w:val="Title1 字符"/>
    <w:link w:val="Title1"/>
    <w:rsid w:val="00026D51"/>
    <w:rPr>
      <w:rFonts w:ascii="Arial" w:hAnsi="Arial"/>
      <w:b/>
      <w:i/>
      <w:sz w:val="36"/>
      <w:lang w:val="en-GB"/>
    </w:rPr>
  </w:style>
  <w:style w:type="character" w:customStyle="1" w:styleId="Ab">
    <w:name w:val="标题A 字符"/>
    <w:link w:val="Aa"/>
    <w:rsid w:val="00026D51"/>
    <w:rPr>
      <w:rFonts w:ascii="Arial" w:eastAsia="黑体" w:hAnsi="Arial" w:cs="微软雅黑"/>
      <w:b/>
      <w:i w:val="0"/>
      <w:sz w:val="40"/>
      <w:lang w:val="en-GB"/>
    </w:rPr>
  </w:style>
  <w:style w:type="character" w:customStyle="1" w:styleId="Title30">
    <w:name w:val="Title3 字符"/>
    <w:link w:val="Title3"/>
    <w:rsid w:val="00026D51"/>
    <w:rPr>
      <w:rFonts w:ascii="Arial" w:eastAsia="黑体" w:hAnsi="Arial"/>
      <w:b/>
      <w:i/>
      <w:sz w:val="52"/>
    </w:rPr>
  </w:style>
  <w:style w:type="character" w:customStyle="1" w:styleId="B0">
    <w:name w:val="标题B 字符"/>
    <w:link w:val="B"/>
    <w:rsid w:val="00026D51"/>
    <w:rPr>
      <w:rFonts w:ascii="黑体" w:eastAsia="黑体" w:hAnsi="黑体" w:cs="微软雅黑"/>
      <w:b/>
      <w:i w:val="0"/>
      <w:sz w:val="52"/>
    </w:rPr>
  </w:style>
  <w:style w:type="paragraph" w:customStyle="1" w:styleId="a0">
    <w:name w:val="正文+缩进"/>
    <w:basedOn w:val="a"/>
    <w:link w:val="ac"/>
    <w:qFormat/>
    <w:rsid w:val="002E613E"/>
    <w:pPr>
      <w:ind w:left="720"/>
    </w:pPr>
  </w:style>
  <w:style w:type="paragraph" w:customStyle="1" w:styleId="zengwennumber">
    <w:name w:val="zengwen+number"/>
    <w:basedOn w:val="a0"/>
    <w:link w:val="zengwennumberChar"/>
    <w:qFormat/>
    <w:rsid w:val="00CB306A"/>
    <w:pPr>
      <w:numPr>
        <w:numId w:val="2"/>
      </w:numPr>
      <w:tabs>
        <w:tab w:val="left" w:pos="720"/>
      </w:tabs>
      <w:spacing w:before="120"/>
    </w:pPr>
    <w:rPr>
      <w:noProof/>
    </w:rPr>
  </w:style>
  <w:style w:type="character" w:customStyle="1" w:styleId="ac">
    <w:name w:val="正文+缩进 字符"/>
    <w:link w:val="a0"/>
    <w:rsid w:val="002E613E"/>
    <w:rPr>
      <w:rFonts w:ascii="Segoe UI" w:eastAsia="黑体" w:hAnsi="Segoe UI"/>
      <w:sz w:val="22"/>
    </w:rPr>
  </w:style>
  <w:style w:type="character" w:customStyle="1" w:styleId="Preface50">
    <w:name w:val="Preface 5 字符"/>
    <w:link w:val="Preface5"/>
    <w:rsid w:val="00C10D67"/>
    <w:rPr>
      <w:i/>
      <w:sz w:val="24"/>
      <w:lang w:val="en-GB"/>
    </w:rPr>
  </w:style>
  <w:style w:type="character" w:customStyle="1" w:styleId="zengwennumberChar">
    <w:name w:val="zengwen+number Char"/>
    <w:link w:val="zengwennumber"/>
    <w:rsid w:val="00FA2D9D"/>
    <w:rPr>
      <w:rFonts w:ascii="Segoe UI" w:eastAsia="黑体" w:hAnsi="Segoe UI"/>
      <w:noProof/>
      <w:sz w:val="22"/>
    </w:rPr>
  </w:style>
  <w:style w:type="paragraph" w:styleId="ad">
    <w:name w:val="Document Map"/>
    <w:basedOn w:val="a"/>
    <w:link w:val="ae"/>
    <w:uiPriority w:val="99"/>
    <w:semiHidden/>
    <w:unhideWhenUsed/>
    <w:rsid w:val="006E463F"/>
    <w:rPr>
      <w:rFonts w:ascii="Helvetica" w:hAnsi="Helvetica"/>
      <w:sz w:val="24"/>
      <w:szCs w:val="24"/>
    </w:rPr>
  </w:style>
  <w:style w:type="character" w:customStyle="1" w:styleId="ae">
    <w:name w:val="文档结构图 字符"/>
    <w:link w:val="ad"/>
    <w:uiPriority w:val="99"/>
    <w:semiHidden/>
    <w:rsid w:val="006E463F"/>
    <w:rPr>
      <w:rFonts w:ascii="Helvetica" w:eastAsia="黑体" w:hAnsi="Helvetica"/>
      <w:sz w:val="24"/>
      <w:szCs w:val="24"/>
    </w:rPr>
  </w:style>
  <w:style w:type="character" w:styleId="af">
    <w:name w:val="annotation reference"/>
    <w:uiPriority w:val="99"/>
    <w:semiHidden/>
    <w:unhideWhenUsed/>
    <w:rsid w:val="00BA0542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A0542"/>
  </w:style>
  <w:style w:type="character" w:customStyle="1" w:styleId="af1">
    <w:name w:val="批注文字 字符"/>
    <w:link w:val="af0"/>
    <w:uiPriority w:val="99"/>
    <w:semiHidden/>
    <w:rsid w:val="00BA0542"/>
    <w:rPr>
      <w:rFonts w:ascii="Segoe UI" w:eastAsia="黑体" w:hAnsi="Segoe UI"/>
      <w:sz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A0542"/>
    <w:rPr>
      <w:b/>
      <w:bCs/>
    </w:rPr>
  </w:style>
  <w:style w:type="character" w:customStyle="1" w:styleId="af3">
    <w:name w:val="批注主题 字符"/>
    <w:link w:val="af2"/>
    <w:uiPriority w:val="99"/>
    <w:semiHidden/>
    <w:rsid w:val="00BA0542"/>
    <w:rPr>
      <w:rFonts w:ascii="Segoe UI" w:eastAsia="黑体" w:hAnsi="Segoe UI"/>
      <w:b/>
      <w:bCs/>
      <w:sz w:val="22"/>
    </w:rPr>
  </w:style>
  <w:style w:type="paragraph" w:styleId="af4">
    <w:name w:val="Balloon Text"/>
    <w:basedOn w:val="a"/>
    <w:link w:val="af5"/>
    <w:uiPriority w:val="99"/>
    <w:semiHidden/>
    <w:unhideWhenUsed/>
    <w:rsid w:val="00BA0542"/>
    <w:rPr>
      <w:rFonts w:ascii="Helvetica" w:hAnsi="Helvetica"/>
      <w:sz w:val="18"/>
      <w:szCs w:val="18"/>
    </w:rPr>
  </w:style>
  <w:style w:type="character" w:customStyle="1" w:styleId="af5">
    <w:name w:val="批注框文本 字符"/>
    <w:link w:val="af4"/>
    <w:uiPriority w:val="99"/>
    <w:semiHidden/>
    <w:rsid w:val="00BA0542"/>
    <w:rPr>
      <w:rFonts w:ascii="Helvetica" w:eastAsia="黑体" w:hAnsi="Helvetica"/>
      <w:sz w:val="18"/>
      <w:szCs w:val="18"/>
    </w:rPr>
  </w:style>
  <w:style w:type="table" w:styleId="af6">
    <w:name w:val="Table Grid"/>
    <w:basedOn w:val="a2"/>
    <w:uiPriority w:val="39"/>
    <w:rsid w:val="005C6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sid w:val="008949A7"/>
    <w:rPr>
      <w:color w:val="0563C1"/>
      <w:u w:val="single"/>
    </w:rPr>
  </w:style>
  <w:style w:type="table" w:styleId="4-1">
    <w:name w:val="Grid Table 4 Accent 1"/>
    <w:basedOn w:val="a2"/>
    <w:uiPriority w:val="49"/>
    <w:rsid w:val="0024158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8">
    <w:name w:val="Normal (Web)"/>
    <w:basedOn w:val="a"/>
    <w:uiPriority w:val="99"/>
    <w:semiHidden/>
    <w:unhideWhenUsed/>
    <w:rsid w:val="00CD2141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ocuments\&#33258;&#23450;&#20041;%20Office%20&#27169;&#26495;\Design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4C930F-BF21-44F7-9C55-85BDB2B76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Design.dotx</Template>
  <TotalTime>81</TotalTime>
  <Pages>10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趣讯平台多帐户概要设计</vt:lpstr>
    </vt:vector>
  </TitlesOfParts>
  <Manager/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上游余额管理概要设计</dc:title>
  <dc:subject/>
  <dc:creator>Kevin Yang</dc:creator>
  <cp:keywords/>
  <cp:lastModifiedBy>Kevin Yang</cp:lastModifiedBy>
  <cp:revision>42</cp:revision>
  <cp:lastPrinted>2001-01-08T08:57:00Z</cp:lastPrinted>
  <dcterms:created xsi:type="dcterms:W3CDTF">2016-02-16T05:42:00Z</dcterms:created>
  <dcterms:modified xsi:type="dcterms:W3CDTF">2016-02-16T07:04:00Z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趣讯一起充</vt:lpwstr>
  </property>
  <property fmtid="{D5CDD505-2E9C-101B-9397-08002B2CF9AE}" pid="3" name="Version">
    <vt:lpwstr>R1.1</vt:lpwstr>
  </property>
</Properties>
</file>